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F56A8B" w:rsidP="00174A87">
            <w:pPr>
              <w:pStyle w:val="Title"/>
            </w:pPr>
            <w:r>
              <w:t>GOURAB</w:t>
            </w:r>
          </w:p>
          <w:p w:rsidR="007A0F44" w:rsidRPr="00565B06" w:rsidRDefault="00F56A8B" w:rsidP="006159D5">
            <w:pPr>
              <w:pStyle w:val="Title"/>
            </w:pPr>
            <w:r>
              <w:t>SARKAR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AB68FC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F6ADC4DC447042C1AC5099CD334EFF5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8E68FD" w:rsidRPr="008E68FD">
                  <w:t xml:space="preserve"># 175, Green Glen Layout, </w:t>
                </w:r>
                <w:proofErr w:type="spellStart"/>
                <w:r w:rsidR="008E68FD" w:rsidRPr="008E68FD">
                  <w:t>Bellandur</w:t>
                </w:r>
                <w:proofErr w:type="spellEnd"/>
                <w:r w:rsidR="008E68FD" w:rsidRPr="008E68FD">
                  <w:t xml:space="preserve">, Bengaluru, Karnataka </w:t>
                </w:r>
                <w:r w:rsidR="008E68FD">
                  <w:t>–</w:t>
                </w:r>
                <w:r w:rsidR="008E68FD" w:rsidRPr="008E68FD">
                  <w:t xml:space="preserve"> 560103</w:t>
                </w:r>
                <w:r w:rsidR="008E68FD">
                  <w:t>.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8AF12F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AB68FC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C9B83BE82A2A4CA9BBC0BC15FF9563E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56A8B" w:rsidRPr="00F56A8B">
                  <w:t>(+91) - 9674022054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ED1484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AB68FC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D91B7165784147D09F1B6D2CF41BC1A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F56A8B">
                  <w:t>gourabsarkar.x@gmail.com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B85F1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AB68FC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4E720BE4585A4C64B5D651DE8F2A4018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E111B">
                  <w:t>www.linkedin.com/in/gourabs9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F912C7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AB68FC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0BC15371326C44CA9AC4B0937BB8C9CD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F56A8B">
                  <w:t>https://sanctum9.wordpress.com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37F9B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6R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5D7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Borders>
              <w:bottom w:val="single" w:sz="4" w:space="0" w:color="auto"/>
            </w:tcBorders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51B8C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  <w:bottom w:val="single" w:sz="4" w:space="0" w:color="auto"/>
            </w:tcBorders>
            <w:tcMar>
              <w:bottom w:w="0" w:type="dxa"/>
            </w:tcMar>
            <w:vAlign w:val="bottom"/>
          </w:tcPr>
          <w:p w:rsidR="000E24AC" w:rsidRPr="00F73B46" w:rsidRDefault="005B6D27" w:rsidP="00F73B46">
            <w:pPr>
              <w:pStyle w:val="Heading1"/>
              <w:outlineLvl w:val="0"/>
              <w:rPr>
                <w:b/>
              </w:rPr>
            </w:pPr>
            <w:r>
              <w:rPr>
                <w:b/>
              </w:rPr>
              <w:t>summary</w:t>
            </w:r>
          </w:p>
        </w:tc>
      </w:tr>
    </w:tbl>
    <w:p w:rsidR="005D7FDC" w:rsidRDefault="005D7FDC" w:rsidP="003E5934">
      <w:pPr>
        <w:jc w:val="both"/>
      </w:pPr>
    </w:p>
    <w:p w:rsidR="00A77B4D" w:rsidRPr="00565B06" w:rsidRDefault="005B6D27" w:rsidP="003E5934">
      <w:pPr>
        <w:jc w:val="both"/>
      </w:pPr>
      <w:r w:rsidRPr="005B6D27">
        <w:t>Energetic</w:t>
      </w:r>
      <w:r>
        <w:t xml:space="preserve"> &amp; creative</w:t>
      </w:r>
      <w:r w:rsidR="003F39C2">
        <w:t xml:space="preserve"> Software developer</w:t>
      </w:r>
      <w:r w:rsidR="00A959E3">
        <w:t xml:space="preserve"> with focus</w:t>
      </w:r>
      <w:r>
        <w:t xml:space="preserve"> on developing robust</w:t>
      </w:r>
      <w:r w:rsidR="00A959E3">
        <w:t>, scalable &amp; maintainable code</w:t>
      </w:r>
      <w:r w:rsidR="00D37253">
        <w:t>. Enhanced</w:t>
      </w:r>
      <w:r w:rsidR="007E003A">
        <w:t xml:space="preserve"> </w:t>
      </w:r>
      <w:r w:rsidR="006D6269">
        <w:t xml:space="preserve">Intel’s </w:t>
      </w:r>
      <w:r w:rsidR="007E003A">
        <w:t>internal</w:t>
      </w:r>
      <w:r w:rsidR="00D37253">
        <w:t xml:space="preserve"> </w:t>
      </w:r>
      <w:r w:rsidR="00B70518">
        <w:t>build s</w:t>
      </w:r>
      <w:r w:rsidR="006D6269">
        <w:t>ystems efficiency</w:t>
      </w:r>
      <w:r>
        <w:t xml:space="preserve"> </w:t>
      </w:r>
      <w:r w:rsidR="00484CE7">
        <w:t>by</w:t>
      </w:r>
      <w:r w:rsidR="007E003A">
        <w:t xml:space="preserve"> 6</w:t>
      </w:r>
      <w:r>
        <w:t>5</w:t>
      </w:r>
      <w:r w:rsidR="00D37253">
        <w:t xml:space="preserve">%. Increased code-efficiency &amp; reliability of Intel’s Bluetooth Firmware </w:t>
      </w:r>
      <w:r w:rsidR="00D37253" w:rsidRPr="00210E4B">
        <w:t>validation tool</w:t>
      </w:r>
      <w:r w:rsidR="00484CE7">
        <w:t xml:space="preserve"> by </w:t>
      </w:r>
      <w:r w:rsidR="00111896">
        <w:t>50</w:t>
      </w:r>
      <w:r w:rsidR="00D37253">
        <w:t xml:space="preserve">%. </w:t>
      </w:r>
      <w:r w:rsidR="00D37253" w:rsidRPr="00D37253">
        <w:t>An enthusiastic team p</w:t>
      </w:r>
      <w:r w:rsidR="00D37253">
        <w:t>layer, quick learner and</w:t>
      </w:r>
      <w:r w:rsidR="003E5934">
        <w:t xml:space="preserve"> critical</w:t>
      </w:r>
      <w:r w:rsidR="00D37253">
        <w:t xml:space="preserve"> thinker, with strong debugging skills and a likeness </w:t>
      </w:r>
      <w:r w:rsidR="00A959E3">
        <w:t>for new &amp; innovative challenges is in my opinion, what gives me an edge.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9ABA5D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A77B4D" w:rsidRPr="005D7FDC" w:rsidRDefault="00300BE7" w:rsidP="00300BE7">
            <w:pPr>
              <w:pStyle w:val="Heading1"/>
              <w:outlineLvl w:val="0"/>
            </w:pPr>
            <w:r w:rsidRPr="005D7FDC">
              <w:t>ACADEMICS</w:t>
            </w:r>
          </w:p>
        </w:tc>
      </w:tr>
    </w:tbl>
    <w:p w:rsidR="005D7FDC" w:rsidRDefault="005D7FDC" w:rsidP="005D7FDC">
      <w:pPr>
        <w:pStyle w:val="TableContents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 w:rsidRPr="00F56A8B">
        <w:t>B.TECH</w:t>
      </w:r>
      <w:r w:rsidR="006A05EA">
        <w:t>. / B.E.</w:t>
      </w:r>
      <w:r w:rsidR="007C0E0E" w:rsidRPr="00565B06">
        <w:t xml:space="preserve"> | </w:t>
      </w:r>
      <w:r>
        <w:rPr>
          <w:rStyle w:val="Emphasis"/>
        </w:rPr>
        <w:t>TECHNO INTERNATIONAL – BATANAGAR</w:t>
      </w:r>
    </w:p>
    <w:p w:rsidR="009D62E5" w:rsidRDefault="009D62E5" w:rsidP="0082336F">
      <w:pPr>
        <w:pStyle w:val="Heading3"/>
        <w:ind w:firstLine="360"/>
      </w:pPr>
      <w:r w:rsidRPr="009D62E5">
        <w:rPr>
          <w:color w:val="77448B" w:themeColor="accent1"/>
        </w:rPr>
        <w:t>ELectronics &amp; communication engineering</w:t>
      </w:r>
      <w:r w:rsidR="005E36EE">
        <w:rPr>
          <w:color w:val="77448B" w:themeColor="accent1"/>
        </w:rPr>
        <w:t xml:space="preserve"> – 8.21 cgpa</w:t>
      </w:r>
      <w:r w:rsidR="004B0E23">
        <w:rPr>
          <w:color w:val="77448B" w:themeColor="accent1"/>
        </w:rPr>
        <w:t xml:space="preserve"> </w:t>
      </w:r>
      <w:r w:rsidR="004B0E23" w:rsidRPr="004B0E23">
        <w:rPr>
          <w:b/>
          <w:color w:val="7030A0"/>
        </w:rPr>
        <w:t>|</w:t>
      </w:r>
      <w:r w:rsidR="004B0E23">
        <w:rPr>
          <w:b/>
          <w:color w:val="7030A0"/>
        </w:rPr>
        <w:t xml:space="preserve"> </w:t>
      </w:r>
      <w:r w:rsidR="004B0E23">
        <w:t>Aug ’</w:t>
      </w:r>
      <w:r>
        <w:t>15</w:t>
      </w:r>
      <w:r w:rsidRPr="00565B06">
        <w:t xml:space="preserve"> – </w:t>
      </w:r>
      <w:r w:rsidR="004B0E23">
        <w:t xml:space="preserve">JUN </w:t>
      </w:r>
      <w:r w:rsidR="001C4DF1">
        <w:t>‘</w:t>
      </w:r>
      <w:r w:rsidR="004B0E23">
        <w:t>19</w:t>
      </w:r>
      <w:r>
        <w:t xml:space="preserve"> </w:t>
      </w:r>
    </w:p>
    <w:p w:rsidR="009D62E5" w:rsidRPr="009D62E5" w:rsidRDefault="009D62E5" w:rsidP="009D62E5">
      <w:pPr>
        <w:pStyle w:val="Heading3"/>
      </w:pPr>
    </w:p>
    <w:p w:rsidR="007C0E0E" w:rsidRPr="00565B06" w:rsidRDefault="00F56A8B" w:rsidP="0082336F">
      <w:pPr>
        <w:pStyle w:val="Heading2"/>
        <w:numPr>
          <w:ilvl w:val="0"/>
          <w:numId w:val="21"/>
        </w:numPr>
      </w:pPr>
      <w:r>
        <w:t>HIGHER SECONDARY</w:t>
      </w:r>
      <w:r w:rsidRPr="00565B06">
        <w:t xml:space="preserve"> </w:t>
      </w:r>
      <w:r w:rsidR="007C0E0E" w:rsidRPr="00565B06">
        <w:t xml:space="preserve">| </w:t>
      </w:r>
      <w:r>
        <w:rPr>
          <w:rStyle w:val="Emphasis"/>
        </w:rPr>
        <w:t>BALLYGUNGE GOVT. HIGH SCHOOL</w:t>
      </w:r>
    </w:p>
    <w:p w:rsidR="007C0E0E" w:rsidRDefault="00640B8B" w:rsidP="0082336F">
      <w:pPr>
        <w:pStyle w:val="Heading3"/>
        <w:ind w:firstLine="360"/>
      </w:pPr>
      <w:r>
        <w:rPr>
          <w:color w:val="77448B" w:themeColor="accent1"/>
        </w:rPr>
        <w:t>WBCHSE (Science) – 71.2%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2012</w:t>
      </w:r>
      <w:r w:rsidR="007C0E0E" w:rsidRPr="00565B06">
        <w:t xml:space="preserve"> – </w:t>
      </w:r>
      <w:r w:rsidR="00F56A8B">
        <w:t>2014</w:t>
      </w:r>
    </w:p>
    <w:p w:rsidR="00640B8B" w:rsidRPr="00565B06" w:rsidRDefault="00640B8B" w:rsidP="004F199F">
      <w:pPr>
        <w:pStyle w:val="Heading3"/>
      </w:pPr>
    </w:p>
    <w:p w:rsidR="00F56A8B" w:rsidRPr="00565B06" w:rsidRDefault="00F56A8B" w:rsidP="0082336F">
      <w:pPr>
        <w:pStyle w:val="Heading2"/>
        <w:numPr>
          <w:ilvl w:val="0"/>
          <w:numId w:val="21"/>
        </w:numPr>
      </w:pPr>
      <w:r>
        <w:t>SECONDARY</w:t>
      </w:r>
      <w:r w:rsidRPr="00565B06">
        <w:t xml:space="preserve"> | </w:t>
      </w:r>
      <w:r>
        <w:rPr>
          <w:rStyle w:val="Emphasis"/>
        </w:rPr>
        <w:t>HARTLEY HIGHER SECONDARY SCHOOL</w:t>
      </w:r>
    </w:p>
    <w:p w:rsidR="00F56A8B" w:rsidRPr="00565B06" w:rsidRDefault="00640B8B" w:rsidP="0082336F">
      <w:pPr>
        <w:pStyle w:val="Heading3"/>
        <w:ind w:firstLine="360"/>
      </w:pPr>
      <w:r>
        <w:rPr>
          <w:color w:val="77448B" w:themeColor="accent1"/>
        </w:rPr>
        <w:t>WBBSE – 86.14%</w:t>
      </w:r>
      <w:r w:rsidRPr="009D62E5">
        <w:rPr>
          <w:color w:val="77448B" w:themeColor="accent1"/>
        </w:rPr>
        <w:t xml:space="preserve"> </w:t>
      </w:r>
      <w:r w:rsidRPr="004B0E23">
        <w:rPr>
          <w:b/>
          <w:color w:val="7030A0"/>
        </w:rPr>
        <w:t>|</w:t>
      </w:r>
      <w:r>
        <w:t xml:space="preserve"> </w:t>
      </w:r>
      <w:r w:rsidR="00F56A8B">
        <w:t>GRADUATED: 2012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42BC5C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5E088C" w:rsidRPr="00565B06" w:rsidRDefault="00AB68FC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42A777750E89420889E303796819046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D7FDC" w:rsidRDefault="005D7FDC" w:rsidP="00F56A8B">
      <w:pPr>
        <w:pStyle w:val="Heading2"/>
      </w:pPr>
    </w:p>
    <w:p w:rsidR="00F56A8B" w:rsidRPr="00322858" w:rsidRDefault="00F56A8B" w:rsidP="00F56A8B">
      <w:pPr>
        <w:pStyle w:val="Heading2"/>
        <w:rPr>
          <w:iCs/>
          <w:color w:val="4C4C4C" w:themeColor="text2" w:themeTint="BF"/>
        </w:rPr>
      </w:pPr>
      <w:r>
        <w:t>SOFTWARE DEVELOPMENT INTERN</w:t>
      </w:r>
      <w:r w:rsidRPr="00565B06">
        <w:t xml:space="preserve"> | </w:t>
      </w:r>
      <w:r w:rsidRPr="00322858">
        <w:rPr>
          <w:rStyle w:val="Emphasis"/>
        </w:rPr>
        <w:t>INTEL CORPORATION</w:t>
      </w:r>
    </w:p>
    <w:p w:rsidR="00716555" w:rsidRDefault="00F56A8B" w:rsidP="00F56A8B">
      <w:pPr>
        <w:pStyle w:val="Heading3"/>
      </w:pPr>
      <w:r>
        <w:t>August 29</w:t>
      </w:r>
      <w:r w:rsidRPr="0004540F">
        <w:rPr>
          <w:vertAlign w:val="superscript"/>
        </w:rPr>
        <w:t>th</w:t>
      </w:r>
      <w:r>
        <w:t>, 2018</w:t>
      </w:r>
      <w:r w:rsidRPr="00565B06">
        <w:t xml:space="preserve"> – </w:t>
      </w:r>
      <w:r>
        <w:t>present</w:t>
      </w:r>
    </w:p>
    <w:p w:rsidR="00716555" w:rsidRPr="00565B06" w:rsidRDefault="00716555" w:rsidP="00F56A8B">
      <w:pPr>
        <w:pStyle w:val="Heading3"/>
      </w:pPr>
    </w:p>
    <w:p w:rsidR="00F56A8B" w:rsidRDefault="007E003A" w:rsidP="007E003A">
      <w:pPr>
        <w:pStyle w:val="ListParagraph"/>
        <w:numPr>
          <w:ilvl w:val="0"/>
          <w:numId w:val="16"/>
        </w:numPr>
        <w:jc w:val="both"/>
      </w:pPr>
      <w:r>
        <w:t>Increased</w:t>
      </w:r>
      <w:r w:rsidR="00723DD2">
        <w:t xml:space="preserve"> efficiency</w:t>
      </w:r>
      <w:r>
        <w:t xml:space="preserve"> of Intel’s Jenkins build systems</w:t>
      </w:r>
      <w:r w:rsidR="00723DD2">
        <w:t xml:space="preserve"> by</w:t>
      </w:r>
      <w:r>
        <w:t xml:space="preserve"> over 65% with the development of</w:t>
      </w:r>
      <w:r w:rsidR="005B6D27">
        <w:t xml:space="preserve"> </w:t>
      </w:r>
      <w:r w:rsidR="006A05EA">
        <w:t>a scalable</w:t>
      </w:r>
      <w:r w:rsidR="00723DD2">
        <w:t xml:space="preserve">, end to </w:t>
      </w:r>
      <w:r w:rsidR="00F56A8B">
        <w:t xml:space="preserve">end automatic </w:t>
      </w:r>
      <w:r w:rsidR="00723DD2">
        <w:t>build verification system, tuned to diverse configurations, with high maintainability &amp; customizability.</w:t>
      </w:r>
    </w:p>
    <w:p w:rsidR="00723DD2" w:rsidRDefault="00723DD2" w:rsidP="007E003A">
      <w:pPr>
        <w:pStyle w:val="ListParagraph"/>
        <w:numPr>
          <w:ilvl w:val="0"/>
          <w:numId w:val="16"/>
        </w:numPr>
        <w:jc w:val="both"/>
      </w:pPr>
      <w:r>
        <w:t>Ensure</w:t>
      </w:r>
      <w:r w:rsidR="00484CE7">
        <w:t>d tamper-proof</w:t>
      </w:r>
      <w:r>
        <w:t xml:space="preserve"> integrity</w:t>
      </w:r>
      <w:r w:rsidR="005D7FDC">
        <w:t xml:space="preserve"> in 90</w:t>
      </w:r>
      <w:r w:rsidR="007E003A">
        <w:t>%</w:t>
      </w:r>
      <w:r w:rsidR="005D7FDC">
        <w:t>+</w:t>
      </w:r>
      <w:r w:rsidR="00484CE7">
        <w:t xml:space="preserve"> builds</w:t>
      </w:r>
      <w:r>
        <w:t xml:space="preserve"> with</w:t>
      </w:r>
      <w:r w:rsidR="00F56A8B">
        <w:t xml:space="preserve"> a Certification Reporter &amp; Verifier system for mission-critical files.</w:t>
      </w:r>
    </w:p>
    <w:p w:rsidR="00F56A8B" w:rsidRDefault="00484CE7" w:rsidP="007E003A">
      <w:pPr>
        <w:pStyle w:val="ListParagraph"/>
        <w:numPr>
          <w:ilvl w:val="0"/>
          <w:numId w:val="16"/>
        </w:numPr>
        <w:jc w:val="both"/>
      </w:pPr>
      <w:r>
        <w:t>Slashed Intel’s</w:t>
      </w:r>
      <w:r w:rsidR="00A959E3">
        <w:t xml:space="preserve"> Bluetooth</w:t>
      </w:r>
      <w:r>
        <w:t xml:space="preserve"> Firmware</w:t>
      </w:r>
      <w:r w:rsidR="00A959E3">
        <w:t xml:space="preserve"> validation</w:t>
      </w:r>
      <w:r w:rsidR="007E003A">
        <w:t xml:space="preserve"> tool</w:t>
      </w:r>
      <w:r w:rsidR="00A959E3">
        <w:t xml:space="preserve"> b</w:t>
      </w:r>
      <w:r w:rsidR="00086343">
        <w:t>ugs by about 3</w:t>
      </w:r>
      <w:r w:rsidR="00A959E3">
        <w:t>5</w:t>
      </w:r>
      <w:r>
        <w:t xml:space="preserve">% </w:t>
      </w:r>
      <w:r w:rsidR="009E52D7">
        <w:t>by reconfiguring several parts of the existing codebase</w:t>
      </w:r>
      <w:r w:rsidR="00B70518">
        <w:t xml:space="preserve"> and integrating</w:t>
      </w:r>
      <w:r w:rsidR="009E52D7">
        <w:t xml:space="preserve"> new modules.</w:t>
      </w:r>
    </w:p>
    <w:p w:rsidR="009E52D7" w:rsidRDefault="00630728" w:rsidP="007E003A">
      <w:pPr>
        <w:pStyle w:val="ListParagraph"/>
        <w:numPr>
          <w:ilvl w:val="0"/>
          <w:numId w:val="16"/>
        </w:numPr>
        <w:jc w:val="both"/>
      </w:pPr>
      <w:r>
        <w:t>Increased efficiency</w:t>
      </w:r>
      <w:r w:rsidR="00F56A8B">
        <w:t xml:space="preserve"> of Intel’s</w:t>
      </w:r>
      <w:r w:rsidR="00210E4B">
        <w:t xml:space="preserve"> Bluetooth Firmware </w:t>
      </w:r>
      <w:r w:rsidR="00327139">
        <w:t>vali</w:t>
      </w:r>
      <w:r w:rsidR="00A959E3">
        <w:t>datio</w:t>
      </w:r>
      <w:r w:rsidR="00086343">
        <w:t>n tool by 60</w:t>
      </w:r>
      <w:r w:rsidR="00A959E3">
        <w:t xml:space="preserve">% </w:t>
      </w:r>
      <w:r w:rsidR="009E52D7" w:rsidRPr="009E52D7">
        <w:t xml:space="preserve">while enhancing &amp; </w:t>
      </w:r>
      <w:r w:rsidR="007E003A">
        <w:t>v</w:t>
      </w:r>
      <w:r w:rsidR="009E52D7" w:rsidRPr="009E52D7">
        <w:t>alidating usage scenarios o</w:t>
      </w:r>
      <w:r w:rsidR="009E52D7">
        <w:t>f Bluetooth BR/EDR and</w:t>
      </w:r>
      <w:r w:rsidR="009E52D7" w:rsidRPr="009E52D7">
        <w:t xml:space="preserve"> LE functionalities, APIs &amp; modules.</w:t>
      </w:r>
    </w:p>
    <w:p w:rsidR="005D7FDC" w:rsidRPr="00565B06" w:rsidRDefault="00484CE7" w:rsidP="005D7FDC">
      <w:pPr>
        <w:pStyle w:val="ListParagraph"/>
        <w:numPr>
          <w:ilvl w:val="0"/>
          <w:numId w:val="16"/>
        </w:numPr>
        <w:jc w:val="both"/>
      </w:pPr>
      <w:r>
        <w:t xml:space="preserve">Reduced code complexity &amp; length of code to be written in context of Intel’s Bluetooth BR/EDR &amp; </w:t>
      </w:r>
      <w:r w:rsidR="00716555">
        <w:t>LE Firmware</w:t>
      </w:r>
      <w:r>
        <w:t xml:space="preserve"> validation</w:t>
      </w:r>
      <w:r w:rsidR="00716555">
        <w:t xml:space="preserve"> tool</w:t>
      </w:r>
      <w:r>
        <w:t xml:space="preserve"> by </w:t>
      </w:r>
      <w:r w:rsidR="0096747F">
        <w:t>55</w:t>
      </w:r>
      <w:r w:rsidR="00716555">
        <w:t>%.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D7FDC">
        <w:tc>
          <w:tcPr>
            <w:tcW w:w="720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  <w:lang w:val="en-IN" w:eastAsia="en-IN"/>
              </w:rPr>
              <w:lastRenderedPageBreak/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B13748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tcBorders>
              <w:bottom w:val="single" w:sz="4" w:space="0" w:color="auto"/>
            </w:tcBorders>
          </w:tcPr>
          <w:p w:rsidR="00143224" w:rsidRPr="00565B06" w:rsidRDefault="00AB68FC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E5B6068CA5494C8BBC49C21EEF327CFC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143224" w:rsidRPr="00565B06" w:rsidRDefault="00F56A8B" w:rsidP="00565B06">
            <w:pPr>
              <w:pStyle w:val="ListBullet"/>
              <w:spacing w:after="80"/>
            </w:pPr>
            <w:r>
              <w:t>Python</w:t>
            </w:r>
          </w:p>
          <w:p w:rsidR="00316CE4" w:rsidRDefault="00F56A8B" w:rsidP="00F56A8B">
            <w:pPr>
              <w:pStyle w:val="ListBullet"/>
              <w:spacing w:after="80"/>
            </w:pPr>
            <w:r>
              <w:t>Perl</w:t>
            </w:r>
          </w:p>
          <w:p w:rsidR="00F56A8B" w:rsidRPr="00565B06" w:rsidRDefault="00F56A8B" w:rsidP="00F56A8B">
            <w:pPr>
              <w:pStyle w:val="ListBullet"/>
              <w:spacing w:after="80"/>
            </w:pPr>
            <w:r>
              <w:t>C and C++</w:t>
            </w:r>
          </w:p>
        </w:tc>
        <w:tc>
          <w:tcPr>
            <w:tcW w:w="4320" w:type="dxa"/>
            <w:tcMar>
              <w:left w:w="576" w:type="dxa"/>
            </w:tcMar>
          </w:tcPr>
          <w:p w:rsidR="005D7FDC" w:rsidRDefault="005D7FDC" w:rsidP="005D7FDC">
            <w:pPr>
              <w:pStyle w:val="ListBullet"/>
              <w:numPr>
                <w:ilvl w:val="0"/>
                <w:numId w:val="0"/>
              </w:numPr>
              <w:spacing w:after="80"/>
            </w:pPr>
          </w:p>
          <w:p w:rsidR="00143224" w:rsidRPr="00565B06" w:rsidRDefault="00F56A8B" w:rsidP="00565B06">
            <w:pPr>
              <w:pStyle w:val="ListBullet"/>
              <w:spacing w:after="80"/>
            </w:pPr>
            <w:r>
              <w:t>Linux systems</w:t>
            </w:r>
          </w:p>
          <w:p w:rsidR="00852E3A" w:rsidRDefault="00671756" w:rsidP="00852E3A">
            <w:pPr>
              <w:pStyle w:val="ListBullet"/>
            </w:pPr>
            <w:r>
              <w:t>DBMS</w:t>
            </w:r>
          </w:p>
          <w:p w:rsidR="00AA28BC" w:rsidRPr="00565B06" w:rsidRDefault="00F539AE" w:rsidP="00852E3A">
            <w:pPr>
              <w:pStyle w:val="ListBullet"/>
            </w:pPr>
            <w:r>
              <w:t>Data Structures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2659EC" w:rsidRPr="00565B06" w:rsidTr="005D7FDC"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2659EC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A58C812" wp14:editId="7B0030DA">
                      <wp:extent cx="274320" cy="274320"/>
                      <wp:effectExtent l="0" t="0" r="0" b="0"/>
                      <wp:docPr id="7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4B70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fkuRAAANN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Bkr8A&#10;AADaAAAADwAAAGRycy9kb3ducmV2LnhtbERPTWsCMRC9F/wPYQRvNWuFIlujiCDsRVFrob0Nm3Gz&#10;upksSarx35tDocfH+54vk+3EjXxoHSuYjAsQxLXTLTcKTp+b1xmIEJE1do5JwYMCLBeDlzmW2t35&#10;QLdjbEQO4VCiAhNjX0oZakMWw9j1xJk7O28xZugbqT3ec7jt5FtRvEuLLecGgz2tDdXX469VsP+u&#10;0mz65b1MP7vLdluZ/moOSo2GafUBIlKK/+I/d6UV5K35Sr4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kEGSvwAAANoAAAAPAAAAAAAAAAAAAAAAAJgCAABkcnMvZG93bnJl&#10;di54bWxQSwUGAAAAAAQABAD1AAAAhA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/FsQA&#10;AADaAAAADwAAAGRycy9kb3ducmV2LnhtbESPQWvCQBSE74L/YXlCL6KbtKVo6hpCILSXHmqq59fs&#10;Mwlm34bsNsZ/3y0UPA4z8w2zSyfTiZEG11pWEK8jEMSV1S3XCr7KYrUB4Tyyxs4yKbiRg3Q/n+0w&#10;0fbKnzQefC0ChF2CChrv+0RKVzVk0K1tTxy8sx0M+iCHWuoBrwFuOvkYRS/SYMthocGe8oaqy+HH&#10;KDiesue8/3jSp7J7G2/LLOZvUyj1sJiyVxCeJn8P/7fftYIt/F0JN0D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pPxbEAAAA2gAAAA8AAAAAAAAAAAAAAAAAmAIAAGRycy9k&#10;b3ducmV2LnhtbFBLBQYAAAAABAAEAPUAAACJAwAAAAA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r2dMIA&#10;AADbAAAADwAAAGRycy9kb3ducmV2LnhtbESPzYrCQBCE78K+w9DC3sxEF2WJjiILghfFn32AJtMm&#10;wUxPyEw02affPgjequnqr6tWm97V6kFtqDwbmCYpKOLc24oLA7/X3eQbVIjIFmvPZGCgAJv1x2iF&#10;mfVPPtPjEgslEA4ZGihjbDKtQ16Sw5D4hlh2N986jDK2hbYtPgXuaj1L04V2WLF8KLGhn5Ly+6Vz&#10;QplN88OceN983U/d4OfdXzccjfkc99slqEh9fJtf13sr8SW9dBEBe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OvZ0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Qxg8IA&#10;AADbAAAADwAAAGRycy9kb3ducmV2LnhtbERPTWvCQBC9F/wPyxS8FN1ESynRVYIQ9NJDtfU8Zsds&#10;aHY2ZNck/vuuUOhtHu9z1tvRNqKnzteOFaTzBARx6XTNlYKvUzF7B+EDssbGMSm4k4ftZvK0xky7&#10;gT+pP4ZKxBD2GSowIbSZlL40ZNHPXUscuavrLIYIu0rqDocYbhu5SJI3abHm2GCwpZ2h8ud4swq+&#10;z/nrrv1Y6vOp2ff3lzzliy2Umj6P+QpEoDH8i//cBx3np/D4JR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VDGDwgAAANsAAAAPAAAAAAAAAAAAAAAAAJgCAABkcnMvZG93&#10;bnJldi54bWxQSwUGAAAAAAQABAD1AAAAhw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tcBorders>
              <w:bottom w:val="single" w:sz="4" w:space="0" w:color="auto"/>
            </w:tcBorders>
          </w:tcPr>
          <w:p w:rsidR="002659EC" w:rsidRPr="00565B06" w:rsidRDefault="002659EC" w:rsidP="002659EC">
            <w:pPr>
              <w:pStyle w:val="Heading1"/>
              <w:outlineLvl w:val="0"/>
            </w:pPr>
            <w:r>
              <w:t>PROJECTS UNDERTAKEN</w:t>
            </w:r>
          </w:p>
        </w:tc>
      </w:tr>
    </w:tbl>
    <w:p w:rsidR="00180BC8" w:rsidRDefault="00180BC8" w:rsidP="002659EC"/>
    <w:tbl>
      <w:tblPr>
        <w:tblStyle w:val="TableGrid"/>
        <w:tblW w:w="9374" w:type="dxa"/>
        <w:tblInd w:w="-725" w:type="dxa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2208"/>
        <w:gridCol w:w="4176"/>
        <w:gridCol w:w="2246"/>
        <w:gridCol w:w="19"/>
      </w:tblGrid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Institute / Organization</w:t>
            </w:r>
          </w:p>
        </w:tc>
        <w:tc>
          <w:tcPr>
            <w:tcW w:w="4176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Project Title</w:t>
            </w:r>
          </w:p>
        </w:tc>
        <w:tc>
          <w:tcPr>
            <w:tcW w:w="2246" w:type="dxa"/>
            <w:shd w:val="clear" w:color="auto" w:fill="7030A0"/>
          </w:tcPr>
          <w:p w:rsidR="00180BC8" w:rsidRPr="00180BC8" w:rsidRDefault="00180BC8" w:rsidP="002659E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Duration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>
              <w:t>Self</w:t>
            </w:r>
          </w:p>
        </w:tc>
        <w:tc>
          <w:tcPr>
            <w:tcW w:w="4176" w:type="dxa"/>
          </w:tcPr>
          <w:p w:rsidR="00180BC8" w:rsidRDefault="00180BC8" w:rsidP="00B70518">
            <w:pPr>
              <w:jc w:val="center"/>
            </w:pPr>
            <w:r>
              <w:t xml:space="preserve">Technical Blog at </w:t>
            </w:r>
            <w:hyperlink r:id="rId11" w:history="1">
              <w:r>
                <w:rPr>
                  <w:rStyle w:val="Hyperlink"/>
                </w:rPr>
                <w:t>https://sanctum9.wordpress.com/</w:t>
              </w:r>
            </w:hyperlink>
          </w:p>
        </w:tc>
        <w:tc>
          <w:tcPr>
            <w:tcW w:w="2246" w:type="dxa"/>
          </w:tcPr>
          <w:p w:rsidR="00180BC8" w:rsidRDefault="00327800" w:rsidP="00C247AA">
            <w:pPr>
              <w:jc w:val="center"/>
            </w:pPr>
            <w:r>
              <w:t>2</w:t>
            </w:r>
            <w:r w:rsidR="00180BC8">
              <w:t xml:space="preserve"> days in creation. Blog is updated periodically.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>
              <w:t>Self</w:t>
            </w:r>
          </w:p>
        </w:tc>
        <w:tc>
          <w:tcPr>
            <w:tcW w:w="4176" w:type="dxa"/>
          </w:tcPr>
          <w:p w:rsidR="00180BC8" w:rsidRDefault="00180BC8" w:rsidP="00B70518">
            <w:pPr>
              <w:jc w:val="center"/>
            </w:pPr>
            <w:r>
              <w:t>Secure Password Generator &amp; Manager with</w:t>
            </w:r>
            <w:r w:rsidR="009F6F6E">
              <w:t xml:space="preserve"> </w:t>
            </w:r>
            <w:r w:rsidR="009F6F6E" w:rsidRPr="009F6F6E">
              <w:t>AES256-CBC</w:t>
            </w:r>
            <w:r w:rsidR="00662E54">
              <w:t xml:space="preserve"> encryption. Hosted at</w:t>
            </w:r>
            <w:r>
              <w:t xml:space="preserve">: </w:t>
            </w:r>
            <w:hyperlink r:id="rId12" w:history="1">
              <w:r>
                <w:rPr>
                  <w:rStyle w:val="Hyperlink"/>
                </w:rPr>
                <w:t>https://github.com/GourabIX/auth_manager</w:t>
              </w:r>
            </w:hyperlink>
          </w:p>
        </w:tc>
        <w:tc>
          <w:tcPr>
            <w:tcW w:w="2246" w:type="dxa"/>
          </w:tcPr>
          <w:p w:rsidR="00180BC8" w:rsidRDefault="007F06FA" w:rsidP="00C247AA">
            <w:pPr>
              <w:jc w:val="center"/>
            </w:pPr>
            <w:r>
              <w:t>3</w:t>
            </w:r>
            <w:r w:rsidR="00180BC8">
              <w:t xml:space="preserve"> days.</w:t>
            </w:r>
            <w:bookmarkStart w:id="0" w:name="_GoBack"/>
            <w:bookmarkEnd w:id="0"/>
            <w:r w:rsidR="00180BC8">
              <w:t xml:space="preserve"> In continuous development.</w:t>
            </w:r>
          </w:p>
        </w:tc>
      </w:tr>
      <w:tr w:rsidR="00180BC8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180BC8" w:rsidRDefault="00180BC8" w:rsidP="00B70518">
            <w:pPr>
              <w:jc w:val="center"/>
            </w:pPr>
            <w:r w:rsidRPr="00180BC8">
              <w:t xml:space="preserve">National Small </w:t>
            </w:r>
            <w:r>
              <w:t>I</w:t>
            </w:r>
            <w:r w:rsidRPr="00180BC8">
              <w:t>ndustries Corp.  Technical Services Centre</w:t>
            </w:r>
          </w:p>
        </w:tc>
        <w:tc>
          <w:tcPr>
            <w:tcW w:w="4176" w:type="dxa"/>
          </w:tcPr>
          <w:p w:rsidR="00180BC8" w:rsidRDefault="00180BC8" w:rsidP="002659EC"/>
          <w:p w:rsidR="00180BC8" w:rsidRDefault="00180BC8" w:rsidP="00B70518">
            <w:pPr>
              <w:jc w:val="center"/>
            </w:pPr>
            <w:r w:rsidRPr="00180BC8">
              <w:t>Wi-Fi Digital Data Communication</w:t>
            </w:r>
          </w:p>
        </w:tc>
        <w:tc>
          <w:tcPr>
            <w:tcW w:w="2246" w:type="dxa"/>
          </w:tcPr>
          <w:p w:rsidR="00B70518" w:rsidRDefault="00B70518" w:rsidP="002659EC"/>
          <w:p w:rsidR="00180BC8" w:rsidRDefault="00180BC8" w:rsidP="00B70518">
            <w:pPr>
              <w:jc w:val="center"/>
            </w:pPr>
            <w:r>
              <w:t>18 days.</w:t>
            </w:r>
          </w:p>
        </w:tc>
      </w:tr>
      <w:tr w:rsidR="00083ED3" w:rsidTr="00083ED3">
        <w:trPr>
          <w:gridBefore w:val="1"/>
          <w:gridAfter w:val="1"/>
          <w:wBefore w:w="725" w:type="dxa"/>
          <w:wAfter w:w="19" w:type="dxa"/>
        </w:trPr>
        <w:tc>
          <w:tcPr>
            <w:tcW w:w="2208" w:type="dxa"/>
          </w:tcPr>
          <w:p w:rsidR="00083ED3" w:rsidRPr="00180BC8" w:rsidRDefault="00083ED3" w:rsidP="00B70518">
            <w:pPr>
              <w:jc w:val="center"/>
            </w:pPr>
            <w:r>
              <w:t xml:space="preserve">Techno International – </w:t>
            </w:r>
            <w:proofErr w:type="spellStart"/>
            <w:r>
              <w:t>Batanagar</w:t>
            </w:r>
            <w:proofErr w:type="spellEnd"/>
          </w:p>
        </w:tc>
        <w:tc>
          <w:tcPr>
            <w:tcW w:w="4176" w:type="dxa"/>
          </w:tcPr>
          <w:p w:rsidR="00083ED3" w:rsidRDefault="00083ED3" w:rsidP="00B70518">
            <w:pPr>
              <w:jc w:val="center"/>
            </w:pPr>
            <w:r>
              <w:t>RFID Based Car Parking System with auto-finance facilities</w:t>
            </w:r>
          </w:p>
        </w:tc>
        <w:tc>
          <w:tcPr>
            <w:tcW w:w="2246" w:type="dxa"/>
          </w:tcPr>
          <w:p w:rsidR="00083ED3" w:rsidRDefault="00083ED3" w:rsidP="00B70518">
            <w:pPr>
              <w:jc w:val="center"/>
            </w:pPr>
            <w:r>
              <w:t>In progress</w:t>
            </w:r>
            <w:r w:rsidR="00327800">
              <w:t>.</w:t>
            </w:r>
          </w:p>
        </w:tc>
      </w:tr>
      <w:tr w:rsidR="002659EC" w:rsidRPr="00565B06" w:rsidTr="005D7F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2659EC" w:rsidRPr="00565B06" w:rsidRDefault="002659EC" w:rsidP="00C62D75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1741001" wp14:editId="3C96D5BF">
                      <wp:extent cx="274320" cy="274320"/>
                      <wp:effectExtent l="0" t="0" r="0" b="0"/>
                      <wp:docPr id="12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7AE0D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31u3&#10;NsgQAADWeAAADgAAAAAAAAAAAAAAAAAuAgAAZHJzL2Uyb0RvYy54bWxQSwECLQAUAAYACAAAACEA&#10;GGrsh9kAAAADAQAADwAAAAAAAAAAAAAAAAAiEwAAZHJzL2Rvd25yZXYueG1sUEsFBgAAAAAEAAQA&#10;8wAAACg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cC0MQA&#10;AADbAAAADwAAAGRycy9kb3ducmV2LnhtbESPQWsCMRSE7wX/Q3iCt5rVgpWtUUQQ9qJUW8HeHpvX&#10;zdbNy5Kkmv57Uyj0OMzMN8xilWwnruRD61jBZFyAIK6dbrlR8P62fZyDCBFZY+eYFPxQgNVy8LDA&#10;UrsbH+h6jI3IEA4lKjAx9qWUoTZkMYxdT5y9T+ctxix9I7XHW4bbTk6LYiYttpwXDPa0MVRfjt9W&#10;weu5SvOnk/cyfey/drvK9BdzUGo0TOsXEJFS/A//tSutYPoM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3AtD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JSo78A&#10;AADbAAAADwAAAGRycy9kb3ducmV2LnhtbERPTYvCMBC9C/6HMMJeRFN1EalGKYKsFw9a9Tw2Y1ts&#10;JqWJtf57cxD2+Hjfq01nKtFS40rLCibjCARxZnXJuYJzuhstQDiPrLGyTAre5GCz7vdWGGv74iO1&#10;J5+LEMIuRgWF93UspcsKMujGtiYO3N02Bn2ATS51g68Qbio5jaK5NFhyaCiwpm1B2eP0NAou1+R3&#10;Wx9m+ppWf+17mEz4ZnZK/Qy6ZAnCU+f/xV/3XiuYhrHhS/gBc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AlKj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yVVMIA&#10;AADbAAAADwAAAGRycy9kb3ducmV2LnhtbESP3YrCMBSE7xd8h3AWvFvTVhS3axRZWPBG8e8BDs3Z&#10;tticlCatrU9vBMHLYWa+YZbr3lSio8aVlhXEkwgEcWZ1ybmCy/nvawHCeWSNlWVSMJCD9Wr0scRU&#10;2xsfqTv5XAQIuxQVFN7XqZQuK8igm9iaOHj/tjHog2xyqRu8BbipZBJFc2mw5LBQYE2/BWXXU2sC&#10;JYmz3Yx4W0+vh3aws/beDnulxp/95geEp96/w6/2VitIvuH5Jf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bJVU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3IeL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C+v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rch4vwAAANsAAAAPAAAAAAAAAAAAAAAAAJgCAABkcnMvZG93bnJl&#10;di54bWxQSwUGAAAAAAQABAD1AAAAhA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4"/>
            <w:tcBorders>
              <w:bottom w:val="single" w:sz="4" w:space="0" w:color="auto"/>
            </w:tcBorders>
          </w:tcPr>
          <w:p w:rsidR="00B552D3" w:rsidRPr="00B552D3" w:rsidRDefault="00B552D3" w:rsidP="00B552D3">
            <w:pPr>
              <w:pStyle w:val="Heading1"/>
              <w:outlineLvl w:val="0"/>
              <w:rPr>
                <w:sz w:val="6"/>
                <w:szCs w:val="6"/>
              </w:rPr>
            </w:pPr>
          </w:p>
          <w:p w:rsidR="002659EC" w:rsidRPr="00565B06" w:rsidRDefault="002659EC" w:rsidP="00C62D75">
            <w:pPr>
              <w:pStyle w:val="Heading1"/>
              <w:outlineLvl w:val="0"/>
            </w:pPr>
            <w:r>
              <w:t>trainings</w:t>
            </w:r>
          </w:p>
        </w:tc>
      </w:tr>
    </w:tbl>
    <w:p w:rsidR="002659EC" w:rsidRDefault="002659EC" w:rsidP="002659EC"/>
    <w:tbl>
      <w:tblPr>
        <w:tblStyle w:val="TableGrid"/>
        <w:tblW w:w="9374" w:type="dxa"/>
        <w:tblInd w:w="-725" w:type="dxa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4405"/>
        <w:gridCol w:w="4230"/>
        <w:gridCol w:w="14"/>
      </w:tblGrid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  <w:shd w:val="clear" w:color="auto" w:fill="7030A0"/>
          </w:tcPr>
          <w:p w:rsidR="00685E34" w:rsidRPr="00180BC8" w:rsidRDefault="00685E34" w:rsidP="00685E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Institute / Organization</w:t>
            </w:r>
          </w:p>
        </w:tc>
        <w:tc>
          <w:tcPr>
            <w:tcW w:w="4230" w:type="dxa"/>
            <w:shd w:val="clear" w:color="auto" w:fill="7030A0"/>
          </w:tcPr>
          <w:p w:rsidR="00685E34" w:rsidRPr="00180BC8" w:rsidRDefault="00685E34" w:rsidP="00685E3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</w:t>
            </w:r>
          </w:p>
        </w:tc>
      </w:tr>
      <w:tr w:rsidR="00B754CF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B754CF" w:rsidRDefault="00B754CF" w:rsidP="00662E54">
            <w:pPr>
              <w:jc w:val="center"/>
            </w:pPr>
            <w:r>
              <w:t>Lynda.com (LinkedIn Learning)</w:t>
            </w:r>
          </w:p>
        </w:tc>
        <w:tc>
          <w:tcPr>
            <w:tcW w:w="4230" w:type="dxa"/>
          </w:tcPr>
          <w:p w:rsidR="00B754CF" w:rsidRDefault="00B754CF" w:rsidP="00662E54">
            <w:pPr>
              <w:jc w:val="center"/>
            </w:pPr>
            <w:r w:rsidRPr="00B754CF">
              <w:t>Perl 5 Essential</w:t>
            </w:r>
            <w:r w:rsidR="00327800">
              <w:t>s</w:t>
            </w:r>
            <w:r w:rsidRPr="00B754CF">
              <w:t xml:space="preserve"> Course</w:t>
            </w:r>
          </w:p>
        </w:tc>
      </w:tr>
      <w:tr w:rsidR="00B754CF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B754CF" w:rsidRDefault="00B754CF" w:rsidP="00662E54">
            <w:pPr>
              <w:jc w:val="center"/>
            </w:pPr>
            <w:r>
              <w:t>Lynda.com (LinkedIn</w:t>
            </w:r>
            <w:r w:rsidRPr="00B754CF">
              <w:t xml:space="preserve"> Learning)</w:t>
            </w:r>
          </w:p>
        </w:tc>
        <w:tc>
          <w:tcPr>
            <w:tcW w:w="4230" w:type="dxa"/>
          </w:tcPr>
          <w:p w:rsidR="00B754CF" w:rsidRDefault="00B754CF" w:rsidP="00662E54">
            <w:pPr>
              <w:jc w:val="center"/>
            </w:pPr>
            <w:r w:rsidRPr="00B754CF">
              <w:t>Artificial Intelligence Foundations</w:t>
            </w:r>
            <w:r w:rsidR="00327800">
              <w:t xml:space="preserve"> Course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62E54">
            <w:pPr>
              <w:jc w:val="center"/>
            </w:pPr>
            <w:proofErr w:type="spellStart"/>
            <w:r>
              <w:t>Prasar</w:t>
            </w:r>
            <w:proofErr w:type="spellEnd"/>
            <w:r>
              <w:t xml:space="preserve"> </w:t>
            </w:r>
            <w:proofErr w:type="spellStart"/>
            <w:r>
              <w:t>Bharati</w:t>
            </w:r>
            <w:proofErr w:type="spellEnd"/>
            <w:r>
              <w:t>, All India Radio (Kolkata)</w:t>
            </w:r>
          </w:p>
        </w:tc>
        <w:tc>
          <w:tcPr>
            <w:tcW w:w="4230" w:type="dxa"/>
          </w:tcPr>
          <w:p w:rsidR="00685E34" w:rsidRDefault="00685E34" w:rsidP="00662E54">
            <w:pPr>
              <w:jc w:val="center"/>
            </w:pPr>
            <w:r>
              <w:t>Vocational Training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62E54">
            <w:pPr>
              <w:jc w:val="center"/>
            </w:pPr>
            <w:r>
              <w:t>OAASA Technologies</w:t>
            </w:r>
          </w:p>
        </w:tc>
        <w:tc>
          <w:tcPr>
            <w:tcW w:w="4230" w:type="dxa"/>
          </w:tcPr>
          <w:p w:rsidR="00685E34" w:rsidRDefault="00685E34" w:rsidP="00662E54">
            <w:pPr>
              <w:jc w:val="center"/>
            </w:pPr>
            <w:r w:rsidRPr="00685E34">
              <w:t>Database Management System (DBMS) using Oracle</w:t>
            </w:r>
          </w:p>
        </w:tc>
      </w:tr>
      <w:tr w:rsidR="00685E34" w:rsidTr="00083ED3">
        <w:trPr>
          <w:gridBefore w:val="1"/>
          <w:gridAfter w:val="1"/>
          <w:wBefore w:w="725" w:type="dxa"/>
          <w:wAfter w:w="14" w:type="dxa"/>
        </w:trPr>
        <w:tc>
          <w:tcPr>
            <w:tcW w:w="4405" w:type="dxa"/>
          </w:tcPr>
          <w:p w:rsidR="00685E34" w:rsidRDefault="00685E34" w:rsidP="00662E54">
            <w:pPr>
              <w:jc w:val="center"/>
            </w:pPr>
            <w:proofErr w:type="spellStart"/>
            <w:r>
              <w:t>WebTek</w:t>
            </w:r>
            <w:proofErr w:type="spellEnd"/>
            <w:r>
              <w:t xml:space="preserve"> Labs</w:t>
            </w:r>
          </w:p>
        </w:tc>
        <w:tc>
          <w:tcPr>
            <w:tcW w:w="4230" w:type="dxa"/>
          </w:tcPr>
          <w:p w:rsidR="00685E34" w:rsidRPr="00685E34" w:rsidRDefault="00685E34" w:rsidP="00662E54">
            <w:pPr>
              <w:jc w:val="center"/>
            </w:pPr>
            <w:r>
              <w:t>MATLAB</w:t>
            </w:r>
          </w:p>
        </w:tc>
      </w:tr>
      <w:tr w:rsidR="00083ED3" w:rsidRPr="00565B06" w:rsidTr="005D7FD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c>
          <w:tcPr>
            <w:tcW w:w="725" w:type="dxa"/>
            <w:tcBorders>
              <w:bottom w:val="single" w:sz="4" w:space="0" w:color="auto"/>
            </w:tcBorders>
            <w:tcMar>
              <w:right w:w="216" w:type="dxa"/>
            </w:tcMar>
            <w:vAlign w:val="bottom"/>
          </w:tcPr>
          <w:p w:rsidR="00083ED3" w:rsidRPr="00565B06" w:rsidRDefault="00083ED3" w:rsidP="00DB75F7">
            <w:pPr>
              <w:pStyle w:val="Icons"/>
            </w:pPr>
            <w:r w:rsidRPr="00565B06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479A84A" wp14:editId="7A3A1378">
                      <wp:extent cx="274320" cy="274320"/>
                      <wp:effectExtent l="0" t="0" r="0" b="0"/>
                      <wp:docPr id="3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6922EB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UDcQA&#10;AADbAAAADwAAAGRycy9kb3ducmV2LnhtbESPQWsCMRSE7wX/Q3hCbzVrBStbo4gg7MWitoK9PTav&#10;m62blyVJNf57Uyj0OMzMN8x8mWwnLuRD61jBeFSAIK6dbrlR8PG+eZqBCBFZY+eYFNwowHIxeJhj&#10;qd2V93Q5xEZkCIcSFZgY+1LKUBuyGEauJ87el/MWY5a+kdrjNcNtJ5+LYiottpwXDPa0NlSfDz9W&#10;we5Updnk6L1Mn2/f221l+rPZK/U4TKtXEJFS/A//tSutYPICv1/y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ulA3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vEfr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C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28R+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DicIA&#10;AADbAAAADwAAAGRycy9kb3ducmV2LnhtbESP3YrCMBSE7xd8h3AE79a0FUWrUUQQvFHWnwc4NMe2&#10;2JyUJtXWpzcLC3s5zMw3zGrTmUo8qXGlZQXxOAJBnFldcq7gdt1/z0E4j6yxskwKenKwWQ++Vphq&#10;++IzPS8+FwHCLkUFhfd1KqXLCjLoxrYmDt7dNgZ9kE0udYOvADeVTKJoJg2WHBYKrGlXUPa4tCZQ&#10;kjg7TokP9eTx0/Z22r7b/qTUaNhtlyA8df4//Nc+aAWTBfx+CT9Ar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tQOJwgAAANsAAAAPAAAAAAAAAAAAAAAAAJgCAABkcnMvZG93&#10;bnJldi54bWxQSwUGAAAAAAQABAD1AAAAhwM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u7Bb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+v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q7sFvwAAANsAAAAPAAAAAAAAAAAAAAAAAJgCAABkcnMvZG93bnJl&#10;di54bWxQSwUGAAAAAAQABAD1AAAAhAMAAAAA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  <w:gridSpan w:val="3"/>
            <w:tcBorders>
              <w:bottom w:val="single" w:sz="4" w:space="0" w:color="auto"/>
            </w:tcBorders>
          </w:tcPr>
          <w:p w:rsidR="0096747F" w:rsidRPr="0096747F" w:rsidRDefault="0096747F" w:rsidP="00DB75F7">
            <w:pPr>
              <w:pStyle w:val="Heading1"/>
              <w:outlineLvl w:val="0"/>
              <w:rPr>
                <w:sz w:val="7"/>
                <w:szCs w:val="7"/>
              </w:rPr>
            </w:pPr>
          </w:p>
          <w:p w:rsidR="00083ED3" w:rsidRPr="00565B06" w:rsidRDefault="00083ED3" w:rsidP="00DB75F7">
            <w:pPr>
              <w:pStyle w:val="Heading1"/>
              <w:outlineLvl w:val="0"/>
            </w:pPr>
            <w:r>
              <w:t>ACHIEVEMENTS</w:t>
            </w:r>
          </w:p>
        </w:tc>
      </w:tr>
    </w:tbl>
    <w:p w:rsidR="00640B8B" w:rsidRDefault="00640B8B" w:rsidP="00640B8B">
      <w:pPr>
        <w:pStyle w:val="ListParagraph"/>
        <w:ind w:left="360"/>
      </w:pPr>
    </w:p>
    <w:p w:rsidR="009D62E5" w:rsidRDefault="0006497B" w:rsidP="00B70518">
      <w:pPr>
        <w:pStyle w:val="ListParagraph"/>
        <w:numPr>
          <w:ilvl w:val="0"/>
          <w:numId w:val="19"/>
        </w:numPr>
        <w:jc w:val="both"/>
      </w:pPr>
      <w:r>
        <w:t>Secured</w:t>
      </w:r>
      <w:r w:rsidR="009D62E5" w:rsidRPr="00F56A8B">
        <w:t xml:space="preserve"> several Merit awards</w:t>
      </w:r>
      <w:r w:rsidR="009D62E5">
        <w:t xml:space="preserve"> &amp; certificates</w:t>
      </w:r>
      <w:r w:rsidR="009D62E5" w:rsidRPr="00F56A8B">
        <w:t xml:space="preserve"> for academic performance</w:t>
      </w:r>
      <w:r w:rsidR="009D62E5">
        <w:t xml:space="preserve"> across semesters.</w:t>
      </w:r>
    </w:p>
    <w:p w:rsidR="009D62E5" w:rsidRDefault="009D62E5" w:rsidP="00B70518">
      <w:pPr>
        <w:pStyle w:val="ListParagraph"/>
        <w:numPr>
          <w:ilvl w:val="0"/>
          <w:numId w:val="19"/>
        </w:numPr>
        <w:jc w:val="both"/>
      </w:pPr>
      <w:r>
        <w:t>P</w:t>
      </w:r>
      <w:r w:rsidRPr="00F56A8B">
        <w:t>articipated in Annual S</w:t>
      </w:r>
      <w:r>
        <w:t xml:space="preserve">cience &amp; Technology Fair </w:t>
      </w:r>
      <w:r w:rsidR="00866190">
        <w:t xml:space="preserve">– 2018 at Techno International – </w:t>
      </w:r>
      <w:proofErr w:type="spellStart"/>
      <w:r w:rsidR="00866190">
        <w:t>Batanagar</w:t>
      </w:r>
      <w:proofErr w:type="spellEnd"/>
      <w:r w:rsidR="00866190">
        <w:t>.</w:t>
      </w:r>
    </w:p>
    <w:p w:rsidR="009D62E5" w:rsidRDefault="00866190" w:rsidP="00B70518">
      <w:pPr>
        <w:pStyle w:val="ListParagraph"/>
        <w:numPr>
          <w:ilvl w:val="0"/>
          <w:numId w:val="19"/>
        </w:numPr>
        <w:jc w:val="both"/>
      </w:pPr>
      <w:r>
        <w:t>Received</w:t>
      </w:r>
      <w:r w:rsidR="009D62E5">
        <w:t xml:space="preserve"> </w:t>
      </w:r>
      <w:r w:rsidR="009D62E5" w:rsidRPr="00866190">
        <w:t>Certificate</w:t>
      </w:r>
      <w:r w:rsidR="009D62E5">
        <w:t xml:space="preserve"> of Diligence.</w:t>
      </w:r>
    </w:p>
    <w:p w:rsidR="0082336F" w:rsidRDefault="00640B8B" w:rsidP="00B70518">
      <w:pPr>
        <w:pStyle w:val="ListParagraph"/>
        <w:numPr>
          <w:ilvl w:val="0"/>
          <w:numId w:val="19"/>
        </w:numPr>
        <w:jc w:val="both"/>
      </w:pPr>
      <w:r>
        <w:t>Co-founded “Heritage Club” at Hartley Higher Secondary School.</w:t>
      </w:r>
    </w:p>
    <w:p w:rsidR="009D62E5" w:rsidRDefault="001F2CA9" w:rsidP="00B70518">
      <w:pPr>
        <w:pStyle w:val="ListParagraph"/>
        <w:numPr>
          <w:ilvl w:val="0"/>
          <w:numId w:val="19"/>
        </w:numPr>
        <w:jc w:val="both"/>
      </w:pPr>
      <w:r>
        <w:t>Ranked 2</w:t>
      </w:r>
      <w:r w:rsidRPr="001F2CA9">
        <w:rPr>
          <w:vertAlign w:val="superscript"/>
        </w:rPr>
        <w:t>nd</w:t>
      </w:r>
      <w:r>
        <w:t xml:space="preserve"> in PowerPoint Presentation competition at Techno International – </w:t>
      </w:r>
      <w:proofErr w:type="spellStart"/>
      <w:r>
        <w:t>Batanagar</w:t>
      </w:r>
      <w:proofErr w:type="spellEnd"/>
      <w:r>
        <w:t>.</w:t>
      </w:r>
    </w:p>
    <w:p w:rsidR="001F2CA9" w:rsidRDefault="001F2CA9" w:rsidP="00B70518">
      <w:pPr>
        <w:jc w:val="both"/>
      </w:pPr>
    </w:p>
    <w:p w:rsidR="00A8361C" w:rsidRPr="00565B06" w:rsidRDefault="00A8361C" w:rsidP="00B70518">
      <w:pPr>
        <w:jc w:val="both"/>
      </w:pPr>
      <w:r w:rsidRPr="00A8361C">
        <w:t>Thank you for taking the time to read and consider this applicat</w:t>
      </w:r>
      <w:r>
        <w:t>ion. It is a summary</w:t>
      </w:r>
      <w:r w:rsidRPr="00A8361C">
        <w:t xml:space="preserve"> of</w:t>
      </w:r>
      <w:r>
        <w:t xml:space="preserve"> my journey and</w:t>
      </w:r>
      <w:r w:rsidRPr="00A8361C">
        <w:t xml:space="preserve"> experience, so please</w:t>
      </w:r>
      <w:r>
        <w:t xml:space="preserve"> do</w:t>
      </w:r>
      <w:r w:rsidRPr="00A8361C">
        <w:t xml:space="preserve"> reach out if you have any queries</w:t>
      </w:r>
      <w:r>
        <w:t>.</w:t>
      </w:r>
    </w:p>
    <w:sectPr w:rsidR="00A8361C" w:rsidRPr="00565B06" w:rsidSect="00FE18B2"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68FC" w:rsidRDefault="00AB68FC" w:rsidP="00F534FB">
      <w:pPr>
        <w:spacing w:after="0"/>
      </w:pPr>
      <w:r>
        <w:separator/>
      </w:r>
    </w:p>
  </w:endnote>
  <w:endnote w:type="continuationSeparator" w:id="0">
    <w:p w:rsidR="00AB68FC" w:rsidRDefault="00AB68FC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68FC" w:rsidRDefault="00AB68FC" w:rsidP="00F534FB">
      <w:pPr>
        <w:spacing w:after="0"/>
      </w:pPr>
      <w:r>
        <w:separator/>
      </w:r>
    </w:p>
  </w:footnote>
  <w:footnote w:type="continuationSeparator" w:id="0">
    <w:p w:rsidR="00AB68FC" w:rsidRDefault="00AB68FC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A2CF54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160B6A"/>
    <w:multiLevelType w:val="hybridMultilevel"/>
    <w:tmpl w:val="21E0F6C4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0593F"/>
    <w:multiLevelType w:val="hybridMultilevel"/>
    <w:tmpl w:val="FFE6D5CA"/>
    <w:lvl w:ilvl="0" w:tplc="1194A5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F77764D"/>
    <w:multiLevelType w:val="hybridMultilevel"/>
    <w:tmpl w:val="919A2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4C34AB"/>
    <w:multiLevelType w:val="hybridMultilevel"/>
    <w:tmpl w:val="AF200E9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C971E8"/>
    <w:multiLevelType w:val="hybridMultilevel"/>
    <w:tmpl w:val="62EEDF6C"/>
    <w:lvl w:ilvl="0" w:tplc="BFB630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030A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F373E8"/>
    <w:multiLevelType w:val="hybridMultilevel"/>
    <w:tmpl w:val="4A2CF1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1"/>
  </w:num>
  <w:num w:numId="17">
    <w:abstractNumId w:val="16"/>
  </w:num>
  <w:num w:numId="18">
    <w:abstractNumId w:val="19"/>
  </w:num>
  <w:num w:numId="19">
    <w:abstractNumId w:val="17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8B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6497B"/>
    <w:rsid w:val="00075B13"/>
    <w:rsid w:val="00083ED3"/>
    <w:rsid w:val="00086343"/>
    <w:rsid w:val="00092692"/>
    <w:rsid w:val="00093DDA"/>
    <w:rsid w:val="00096203"/>
    <w:rsid w:val="000A0229"/>
    <w:rsid w:val="000E24AC"/>
    <w:rsid w:val="000E4A73"/>
    <w:rsid w:val="000F79EA"/>
    <w:rsid w:val="00111896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0BC8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4DF1"/>
    <w:rsid w:val="001E08A4"/>
    <w:rsid w:val="001F2CA9"/>
    <w:rsid w:val="0020735F"/>
    <w:rsid w:val="00210E4B"/>
    <w:rsid w:val="002146F8"/>
    <w:rsid w:val="00215593"/>
    <w:rsid w:val="00217917"/>
    <w:rsid w:val="002372E8"/>
    <w:rsid w:val="0023768B"/>
    <w:rsid w:val="0025163F"/>
    <w:rsid w:val="00254330"/>
    <w:rsid w:val="00260F01"/>
    <w:rsid w:val="002659EC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0BE7"/>
    <w:rsid w:val="0030724A"/>
    <w:rsid w:val="00316CE4"/>
    <w:rsid w:val="00323C3F"/>
    <w:rsid w:val="00327139"/>
    <w:rsid w:val="00327800"/>
    <w:rsid w:val="003279A4"/>
    <w:rsid w:val="00337114"/>
    <w:rsid w:val="0035004C"/>
    <w:rsid w:val="003571C8"/>
    <w:rsid w:val="00383057"/>
    <w:rsid w:val="0039703C"/>
    <w:rsid w:val="003974BB"/>
    <w:rsid w:val="003A091E"/>
    <w:rsid w:val="003E5934"/>
    <w:rsid w:val="003E5D64"/>
    <w:rsid w:val="003F39C2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84CE7"/>
    <w:rsid w:val="004915EA"/>
    <w:rsid w:val="004A4493"/>
    <w:rsid w:val="004B0E2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6D24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6D27"/>
    <w:rsid w:val="005D0108"/>
    <w:rsid w:val="005D7FDC"/>
    <w:rsid w:val="005E088C"/>
    <w:rsid w:val="005E36EE"/>
    <w:rsid w:val="005E6E43"/>
    <w:rsid w:val="005F4455"/>
    <w:rsid w:val="006104FF"/>
    <w:rsid w:val="00612757"/>
    <w:rsid w:val="00614B7C"/>
    <w:rsid w:val="006159D5"/>
    <w:rsid w:val="0062239B"/>
    <w:rsid w:val="00625B8A"/>
    <w:rsid w:val="00630728"/>
    <w:rsid w:val="00640B8B"/>
    <w:rsid w:val="00644D4E"/>
    <w:rsid w:val="00646D01"/>
    <w:rsid w:val="006471AD"/>
    <w:rsid w:val="00662E54"/>
    <w:rsid w:val="00663536"/>
    <w:rsid w:val="006648D4"/>
    <w:rsid w:val="00671756"/>
    <w:rsid w:val="00673F18"/>
    <w:rsid w:val="00676CEB"/>
    <w:rsid w:val="00683A86"/>
    <w:rsid w:val="00685E34"/>
    <w:rsid w:val="0069300B"/>
    <w:rsid w:val="0069583F"/>
    <w:rsid w:val="006A05EA"/>
    <w:rsid w:val="006A4C72"/>
    <w:rsid w:val="006D6269"/>
    <w:rsid w:val="006D65F8"/>
    <w:rsid w:val="006F4D23"/>
    <w:rsid w:val="00716555"/>
    <w:rsid w:val="007175B9"/>
    <w:rsid w:val="007215A9"/>
    <w:rsid w:val="00723DD2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003A"/>
    <w:rsid w:val="007E111B"/>
    <w:rsid w:val="007E7052"/>
    <w:rsid w:val="007F06FA"/>
    <w:rsid w:val="007F71A4"/>
    <w:rsid w:val="008030EE"/>
    <w:rsid w:val="00812148"/>
    <w:rsid w:val="00812231"/>
    <w:rsid w:val="00814B43"/>
    <w:rsid w:val="00814FA5"/>
    <w:rsid w:val="0082336F"/>
    <w:rsid w:val="0083016A"/>
    <w:rsid w:val="00846AAE"/>
    <w:rsid w:val="00852E3A"/>
    <w:rsid w:val="00866190"/>
    <w:rsid w:val="00867081"/>
    <w:rsid w:val="008978E8"/>
    <w:rsid w:val="008A02C4"/>
    <w:rsid w:val="008A49A0"/>
    <w:rsid w:val="008A6538"/>
    <w:rsid w:val="008D4FC8"/>
    <w:rsid w:val="008D5A80"/>
    <w:rsid w:val="008E5483"/>
    <w:rsid w:val="008E68FD"/>
    <w:rsid w:val="008F4532"/>
    <w:rsid w:val="00933CCA"/>
    <w:rsid w:val="0093795C"/>
    <w:rsid w:val="009411E8"/>
    <w:rsid w:val="00952C89"/>
    <w:rsid w:val="009540F4"/>
    <w:rsid w:val="00956B75"/>
    <w:rsid w:val="0096747F"/>
    <w:rsid w:val="009918BB"/>
    <w:rsid w:val="009931F7"/>
    <w:rsid w:val="00994768"/>
    <w:rsid w:val="009A3F4C"/>
    <w:rsid w:val="009B4952"/>
    <w:rsid w:val="009C63EE"/>
    <w:rsid w:val="009D0878"/>
    <w:rsid w:val="009D449D"/>
    <w:rsid w:val="009D62E5"/>
    <w:rsid w:val="009E52D7"/>
    <w:rsid w:val="009E62E6"/>
    <w:rsid w:val="009E65EC"/>
    <w:rsid w:val="009F2058"/>
    <w:rsid w:val="009F391D"/>
    <w:rsid w:val="009F4F9C"/>
    <w:rsid w:val="009F6F6E"/>
    <w:rsid w:val="00A1144C"/>
    <w:rsid w:val="00A1329C"/>
    <w:rsid w:val="00A16777"/>
    <w:rsid w:val="00A25023"/>
    <w:rsid w:val="00A2760D"/>
    <w:rsid w:val="00A42CE4"/>
    <w:rsid w:val="00A56B81"/>
    <w:rsid w:val="00A6314E"/>
    <w:rsid w:val="00A77B4D"/>
    <w:rsid w:val="00A8052D"/>
    <w:rsid w:val="00A8361C"/>
    <w:rsid w:val="00A9077F"/>
    <w:rsid w:val="00A959E3"/>
    <w:rsid w:val="00AA04BD"/>
    <w:rsid w:val="00AA276C"/>
    <w:rsid w:val="00AA28BC"/>
    <w:rsid w:val="00AB673E"/>
    <w:rsid w:val="00AB68FC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2C98"/>
    <w:rsid w:val="00B47E1E"/>
    <w:rsid w:val="00B54661"/>
    <w:rsid w:val="00B552D3"/>
    <w:rsid w:val="00B55487"/>
    <w:rsid w:val="00B70518"/>
    <w:rsid w:val="00B754CF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247AA"/>
    <w:rsid w:val="00C3233C"/>
    <w:rsid w:val="00C3250E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253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4B30"/>
    <w:rsid w:val="00DB0B61"/>
    <w:rsid w:val="00DD2D34"/>
    <w:rsid w:val="00DD467E"/>
    <w:rsid w:val="00DE136D"/>
    <w:rsid w:val="00DE1CC8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3C93"/>
    <w:rsid w:val="00EE0848"/>
    <w:rsid w:val="00F03B1E"/>
    <w:rsid w:val="00F03F2C"/>
    <w:rsid w:val="00F0596A"/>
    <w:rsid w:val="00F1202D"/>
    <w:rsid w:val="00F217AB"/>
    <w:rsid w:val="00F35A06"/>
    <w:rsid w:val="00F435D3"/>
    <w:rsid w:val="00F46425"/>
    <w:rsid w:val="00F5078D"/>
    <w:rsid w:val="00F534FB"/>
    <w:rsid w:val="00F539AE"/>
    <w:rsid w:val="00F56A8B"/>
    <w:rsid w:val="00F56FFE"/>
    <w:rsid w:val="00F73B46"/>
    <w:rsid w:val="00F904FC"/>
    <w:rsid w:val="00F935BF"/>
    <w:rsid w:val="00F94EB5"/>
    <w:rsid w:val="00FA1FD6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F56A8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0BC8"/>
    <w:rPr>
      <w:color w:val="0000FF"/>
      <w:u w:val="single"/>
    </w:rPr>
  </w:style>
  <w:style w:type="paragraph" w:customStyle="1" w:styleId="TableContents">
    <w:name w:val="Table Contents"/>
    <w:basedOn w:val="Normal"/>
    <w:qFormat/>
    <w:rsid w:val="00685E34"/>
    <w:pPr>
      <w:widowControl w:val="0"/>
      <w:suppressLineNumbers/>
      <w:spacing w:after="0"/>
    </w:pPr>
    <w:rPr>
      <w:rFonts w:ascii="Calibri" w:eastAsia="Noto Sans CJK SC Regular" w:hAnsi="Calibri" w:cs="Lohit Devanagari"/>
      <w:color w:val="00000A"/>
      <w:sz w:val="20"/>
      <w:szCs w:val="20"/>
      <w:lang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4CF"/>
    <w:rPr>
      <w:rFonts w:asciiTheme="majorHAnsi" w:eastAsiaTheme="majorEastAsia" w:hAnsiTheme="majorHAnsi" w:cstheme="majorBidi"/>
      <w:i/>
      <w:iCs/>
      <w:color w:val="593368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5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GourabIX/auth_manag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anctum9.wordpress.com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arkar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ADC4DC447042C1AC5099CD334EF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731E7C-BE1E-4788-AAA4-ED94FD333DD7}"/>
      </w:docPartPr>
      <w:docPartBody>
        <w:p w:rsidR="00FC74C1" w:rsidRDefault="00727F0B">
          <w:pPr>
            <w:pStyle w:val="F6ADC4DC447042C1AC5099CD334EFF56"/>
          </w:pPr>
          <w:r w:rsidRPr="009D0878">
            <w:t>Address</w:t>
          </w:r>
        </w:p>
      </w:docPartBody>
    </w:docPart>
    <w:docPart>
      <w:docPartPr>
        <w:name w:val="C9B83BE82A2A4CA9BBC0BC15FF95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E6562-0B4C-4983-B3B1-0CCAB2159091}"/>
      </w:docPartPr>
      <w:docPartBody>
        <w:p w:rsidR="00FC74C1" w:rsidRDefault="00727F0B">
          <w:pPr>
            <w:pStyle w:val="C9B83BE82A2A4CA9BBC0BC15FF9563ED"/>
          </w:pPr>
          <w:r w:rsidRPr="009D0878">
            <w:t>Phone</w:t>
          </w:r>
        </w:p>
      </w:docPartBody>
    </w:docPart>
    <w:docPart>
      <w:docPartPr>
        <w:name w:val="D91B7165784147D09F1B6D2CF41BC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3C65E8-826E-4D0A-839C-2F434E6540E4}"/>
      </w:docPartPr>
      <w:docPartBody>
        <w:p w:rsidR="00FC74C1" w:rsidRDefault="00727F0B">
          <w:pPr>
            <w:pStyle w:val="D91B7165784147D09F1B6D2CF41BC1A8"/>
          </w:pPr>
          <w:r w:rsidRPr="009D0878">
            <w:t>Email</w:t>
          </w:r>
        </w:p>
      </w:docPartBody>
    </w:docPart>
    <w:docPart>
      <w:docPartPr>
        <w:name w:val="4E720BE4585A4C64B5D651DE8F2A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A3BEF5-C5F3-4E95-845D-E449E8F90D25}"/>
      </w:docPartPr>
      <w:docPartBody>
        <w:p w:rsidR="00FC74C1" w:rsidRDefault="00727F0B">
          <w:pPr>
            <w:pStyle w:val="4E720BE4585A4C64B5D651DE8F2A4018"/>
          </w:pPr>
          <w:r w:rsidRPr="009D0878">
            <w:t>LinkedIn Profile</w:t>
          </w:r>
        </w:p>
      </w:docPartBody>
    </w:docPart>
    <w:docPart>
      <w:docPartPr>
        <w:name w:val="0BC15371326C44CA9AC4B0937BB8C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3AA32-2BA9-4518-B7BF-3E8941C0E62F}"/>
      </w:docPartPr>
      <w:docPartBody>
        <w:p w:rsidR="00FC74C1" w:rsidRDefault="00727F0B">
          <w:pPr>
            <w:pStyle w:val="0BC15371326C44CA9AC4B0937BB8C9CD"/>
          </w:pPr>
          <w:r w:rsidRPr="009D0878">
            <w:t>Twitter/Blog/Portfolio</w:t>
          </w:r>
        </w:p>
      </w:docPartBody>
    </w:docPart>
    <w:docPart>
      <w:docPartPr>
        <w:name w:val="42A777750E89420889E3037968190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6A0BB-D50C-42AC-B425-250FE9968EB8}"/>
      </w:docPartPr>
      <w:docPartBody>
        <w:p w:rsidR="00FC74C1" w:rsidRDefault="00727F0B">
          <w:pPr>
            <w:pStyle w:val="42A777750E89420889E303796819046F"/>
          </w:pPr>
          <w:r w:rsidRPr="00565B06">
            <w:t>Experience</w:t>
          </w:r>
        </w:p>
      </w:docPartBody>
    </w:docPart>
    <w:docPart>
      <w:docPartPr>
        <w:name w:val="E5B6068CA5494C8BBC49C21EEF327C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2EEF0-65EE-4AFD-8478-C0201D05E0D8}"/>
      </w:docPartPr>
      <w:docPartBody>
        <w:p w:rsidR="00FC74C1" w:rsidRDefault="00727F0B">
          <w:pPr>
            <w:pStyle w:val="E5B6068CA5494C8BBC49C21EEF327CFC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0B"/>
    <w:rsid w:val="000917B1"/>
    <w:rsid w:val="001C4509"/>
    <w:rsid w:val="005D342C"/>
    <w:rsid w:val="006A7736"/>
    <w:rsid w:val="00707167"/>
    <w:rsid w:val="00727F0B"/>
    <w:rsid w:val="00744B49"/>
    <w:rsid w:val="007C3E47"/>
    <w:rsid w:val="00954320"/>
    <w:rsid w:val="00A735BA"/>
    <w:rsid w:val="00BE1834"/>
    <w:rsid w:val="00FC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2F0C6B9F3A4BDBAECD77C327C3A234">
    <w:name w:val="252F0C6B9F3A4BDBAECD77C327C3A234"/>
  </w:style>
  <w:style w:type="paragraph" w:customStyle="1" w:styleId="AEBFCF8F1FE64D969B9C4E15A05D93BB">
    <w:name w:val="AEBFCF8F1FE64D969B9C4E15A05D93BB"/>
  </w:style>
  <w:style w:type="paragraph" w:customStyle="1" w:styleId="F6ADC4DC447042C1AC5099CD334EFF56">
    <w:name w:val="F6ADC4DC447042C1AC5099CD334EFF56"/>
  </w:style>
  <w:style w:type="paragraph" w:customStyle="1" w:styleId="C9B83BE82A2A4CA9BBC0BC15FF9563ED">
    <w:name w:val="C9B83BE82A2A4CA9BBC0BC15FF9563ED"/>
  </w:style>
  <w:style w:type="paragraph" w:customStyle="1" w:styleId="D91B7165784147D09F1B6D2CF41BC1A8">
    <w:name w:val="D91B7165784147D09F1B6D2CF41BC1A8"/>
  </w:style>
  <w:style w:type="paragraph" w:customStyle="1" w:styleId="4E720BE4585A4C64B5D651DE8F2A4018">
    <w:name w:val="4E720BE4585A4C64B5D651DE8F2A4018"/>
  </w:style>
  <w:style w:type="paragraph" w:customStyle="1" w:styleId="0BC15371326C44CA9AC4B0937BB8C9CD">
    <w:name w:val="0BC15371326C44CA9AC4B0937BB8C9CD"/>
  </w:style>
  <w:style w:type="paragraph" w:customStyle="1" w:styleId="180A212074FF478E8B0712008991772A">
    <w:name w:val="180A212074FF478E8B0712008991772A"/>
  </w:style>
  <w:style w:type="paragraph" w:customStyle="1" w:styleId="136E43B089724880BC37B08436890C44">
    <w:name w:val="136E43B089724880BC37B08436890C44"/>
  </w:style>
  <w:style w:type="paragraph" w:customStyle="1" w:styleId="D6E64426D513483593A843C16391AFBE">
    <w:name w:val="D6E64426D513483593A843C16391AFBE"/>
  </w:style>
  <w:style w:type="paragraph" w:customStyle="1" w:styleId="A52F992185C8485186F91E398CC2D774">
    <w:name w:val="A52F992185C8485186F91E398CC2D774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7604139CC4A42BAA658BDC53B8311F7">
    <w:name w:val="D7604139CC4A42BAA658BDC53B8311F7"/>
  </w:style>
  <w:style w:type="paragraph" w:customStyle="1" w:styleId="4BD5EA2CFAD6492F81D47BAD7147D582">
    <w:name w:val="4BD5EA2CFAD6492F81D47BAD7147D582"/>
  </w:style>
  <w:style w:type="paragraph" w:customStyle="1" w:styleId="09ABF3E09B1248BDBB55F0B0F86606EB">
    <w:name w:val="09ABF3E09B1248BDBB55F0B0F86606EB"/>
  </w:style>
  <w:style w:type="paragraph" w:customStyle="1" w:styleId="379F3EB28418425F83A567BEA0D46BF0">
    <w:name w:val="379F3EB28418425F83A567BEA0D46BF0"/>
  </w:style>
  <w:style w:type="paragraph" w:customStyle="1" w:styleId="EAC9D514CDC948D39001AF6059240427">
    <w:name w:val="EAC9D514CDC948D39001AF6059240427"/>
  </w:style>
  <w:style w:type="paragraph" w:customStyle="1" w:styleId="CE2F3ABEFBAF49449C7D85A22D9C7A06">
    <w:name w:val="CE2F3ABEFBAF49449C7D85A22D9C7A06"/>
  </w:style>
  <w:style w:type="paragraph" w:customStyle="1" w:styleId="EB7B7A8962D54400A96FCE3F85B87648">
    <w:name w:val="EB7B7A8962D54400A96FCE3F85B87648"/>
  </w:style>
  <w:style w:type="paragraph" w:customStyle="1" w:styleId="F1EC2D7C3F824ABFB42FAC84E96A1A5A">
    <w:name w:val="F1EC2D7C3F824ABFB42FAC84E96A1A5A"/>
  </w:style>
  <w:style w:type="paragraph" w:customStyle="1" w:styleId="929623DE2B164F95A9524F2DFC5DE5E1">
    <w:name w:val="929623DE2B164F95A9524F2DFC5DE5E1"/>
  </w:style>
  <w:style w:type="paragraph" w:customStyle="1" w:styleId="42A777750E89420889E303796819046F">
    <w:name w:val="42A777750E89420889E303796819046F"/>
  </w:style>
  <w:style w:type="paragraph" w:customStyle="1" w:styleId="E1DDB8A9C4C545E0A0071C29ECFE211A">
    <w:name w:val="E1DDB8A9C4C545E0A0071C29ECFE211A"/>
  </w:style>
  <w:style w:type="paragraph" w:customStyle="1" w:styleId="A9081BBFF74E4B6D8AFDE729294F812C">
    <w:name w:val="A9081BBFF74E4B6D8AFDE729294F812C"/>
  </w:style>
  <w:style w:type="paragraph" w:customStyle="1" w:styleId="9DD4819BBD5A47CC8CF02A00B0C9D0EF">
    <w:name w:val="9DD4819BBD5A47CC8CF02A00B0C9D0EF"/>
  </w:style>
  <w:style w:type="paragraph" w:customStyle="1" w:styleId="7343CBAD4CB14E01B89E1AB089BC3141">
    <w:name w:val="7343CBAD4CB14E01B89E1AB089BC3141"/>
  </w:style>
  <w:style w:type="paragraph" w:customStyle="1" w:styleId="D1B0A211FFAC4B11B6A73C38224170E1">
    <w:name w:val="D1B0A211FFAC4B11B6A73C38224170E1"/>
  </w:style>
  <w:style w:type="paragraph" w:customStyle="1" w:styleId="729BEE4310CC4515A719CA42F6D4B373">
    <w:name w:val="729BEE4310CC4515A719CA42F6D4B373"/>
  </w:style>
  <w:style w:type="paragraph" w:customStyle="1" w:styleId="A0155871EC0B4823BD8693D12818B3FE">
    <w:name w:val="A0155871EC0B4823BD8693D12818B3FE"/>
  </w:style>
  <w:style w:type="paragraph" w:customStyle="1" w:styleId="5036B28B133D4D5ABD38333C080C7D9B">
    <w:name w:val="5036B28B133D4D5ABD38333C080C7D9B"/>
  </w:style>
  <w:style w:type="paragraph" w:customStyle="1" w:styleId="BB0F4D9BEDD3439291BFAEDFB960D32A">
    <w:name w:val="BB0F4D9BEDD3439291BFAEDFB960D32A"/>
  </w:style>
  <w:style w:type="paragraph" w:customStyle="1" w:styleId="6365660C725749568884D47B4FB164BB">
    <w:name w:val="6365660C725749568884D47B4FB164BB"/>
  </w:style>
  <w:style w:type="paragraph" w:customStyle="1" w:styleId="E5B6068CA5494C8BBC49C21EEF327CFC">
    <w:name w:val="E5B6068CA5494C8BBC49C21EEF327CFC"/>
  </w:style>
  <w:style w:type="paragraph" w:customStyle="1" w:styleId="533FE5DCA77F45E69902C41252FA3DCF">
    <w:name w:val="533FE5DCA77F45E69902C41252FA3DCF"/>
  </w:style>
  <w:style w:type="paragraph" w:customStyle="1" w:styleId="936C1CD8E2874948A0E925E048ABDDAA">
    <w:name w:val="936C1CD8E2874948A0E925E048ABDDAA"/>
  </w:style>
  <w:style w:type="paragraph" w:customStyle="1" w:styleId="5A3DB15BF652435891C46ADEB945638B">
    <w:name w:val="5A3DB15BF652435891C46ADEB945638B"/>
  </w:style>
  <w:style w:type="paragraph" w:customStyle="1" w:styleId="ACAB226EA3F74D52A232491DFB30BED6">
    <w:name w:val="ACAB226EA3F74D52A232491DFB30BED6"/>
  </w:style>
  <w:style w:type="paragraph" w:customStyle="1" w:styleId="9EFE12BC75BA4FE286CDE9821567B0A7">
    <w:name w:val="9EFE12BC75BA4FE286CDE9821567B0A7"/>
  </w:style>
  <w:style w:type="paragraph" w:customStyle="1" w:styleId="C3B9572F79D8413D91F96C1752932581">
    <w:name w:val="C3B9572F79D8413D91F96C1752932581"/>
  </w:style>
  <w:style w:type="paragraph" w:customStyle="1" w:styleId="131D24D09B6B4005B2F9C50ABAA606A9">
    <w:name w:val="131D24D09B6B4005B2F9C50ABAA606A9"/>
  </w:style>
  <w:style w:type="paragraph" w:customStyle="1" w:styleId="A557D911C5A44C74AA3F5FC058ADDE86">
    <w:name w:val="A557D911C5A44C74AA3F5FC058ADDE86"/>
    <w:rsid w:val="00FC74C1"/>
  </w:style>
  <w:style w:type="paragraph" w:customStyle="1" w:styleId="ADD0E522C7794F6B8D469E909995AF34">
    <w:name w:val="ADD0E522C7794F6B8D469E909995AF34"/>
    <w:rsid w:val="00FC74C1"/>
  </w:style>
  <w:style w:type="paragraph" w:customStyle="1" w:styleId="177A9FC2606E4927AB150BC6429282B6">
    <w:name w:val="177A9FC2606E4927AB150BC6429282B6"/>
    <w:rsid w:val="00FC74C1"/>
  </w:style>
  <w:style w:type="paragraph" w:customStyle="1" w:styleId="C1E70344F4454D1AB668B6B9A56AC0B0">
    <w:name w:val="C1E70344F4454D1AB668B6B9A56AC0B0"/>
    <w:rsid w:val="00FC74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 175, Green Glen Layout, Bellandur, Bengaluru, Karnataka – 560103.</CompanyAddress>
  <CompanyPhone>(+91) - 9674022054</CompanyPhone>
  <CompanyFax/>
  <CompanyEmail>gourabsarkar.x@gmail.com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www.linkedin.com/in/gourabs9</cp:keywords>
  <dc:description/>
  <cp:lastModifiedBy/>
  <cp:revision>1</cp:revision>
  <dcterms:created xsi:type="dcterms:W3CDTF">2019-04-17T15:41:00Z</dcterms:created>
  <dcterms:modified xsi:type="dcterms:W3CDTF">2019-04-18T05:57:00Z</dcterms:modified>
  <cp:category/>
  <cp:contentStatus>https://sanctum9.wordpress.com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fb6cc2a2-d355-41b9-86ee-5e69b4f2373d</vt:lpwstr>
  </property>
  <property fmtid="{D5CDD505-2E9C-101B-9397-08002B2CF9AE}" pid="4" name="CTP_TimeStamp">
    <vt:lpwstr>2019-04-14 07:58:14Z</vt:lpwstr>
  </property>
  <property fmtid="{D5CDD505-2E9C-101B-9397-08002B2CF9AE}" pid="5" name="CTP_BU">
    <vt:lpwstr>NA</vt:lpwstr>
  </property>
  <property fmtid="{D5CDD505-2E9C-101B-9397-08002B2CF9AE}" pid="6" name="CTP_IDSID">
    <vt:lpwstr>NA</vt:lpwstr>
  </property>
  <property fmtid="{D5CDD505-2E9C-101B-9397-08002B2CF9AE}" pid="7" name="CTP_WWID">
    <vt:lpwstr>NA</vt:lpwstr>
  </property>
  <property fmtid="{D5CDD505-2E9C-101B-9397-08002B2CF9AE}" pid="8" name="CTPClassification">
    <vt:lpwstr>CTP_NT</vt:lpwstr>
  </property>
</Properties>
</file>