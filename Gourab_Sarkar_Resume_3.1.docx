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rsidTr="00174A87">
        <w:trPr>
          <w:trHeight w:hRule="exact" w:val="1944"/>
        </w:trPr>
        <w:tc>
          <w:tcPr>
            <w:tcW w:w="4896" w:type="dxa"/>
            <w:tcMar>
              <w:right w:w="144" w:type="dxa"/>
            </w:tcMar>
            <w:vAlign w:val="bottom"/>
          </w:tcPr>
          <w:p w:rsidR="007A0F44" w:rsidRPr="00565B06" w:rsidRDefault="00F56A8B" w:rsidP="00174A87">
            <w:pPr>
              <w:pStyle w:val="Title"/>
            </w:pPr>
            <w:r>
              <w:t>GOURAB</w:t>
            </w:r>
          </w:p>
          <w:p w:rsidR="007A0F44" w:rsidRPr="00565B06" w:rsidRDefault="00F56A8B" w:rsidP="006159D5">
            <w:pPr>
              <w:pStyle w:val="Title"/>
            </w:pPr>
            <w:r>
              <w:t>SARKAR</w:t>
            </w:r>
          </w:p>
        </w:tc>
        <w:tc>
          <w:tcPr>
            <w:tcW w:w="3744" w:type="dxa"/>
            <w:tcMar>
              <w:left w:w="144" w:type="dxa"/>
            </w:tcMar>
            <w:vAlign w:val="bottom"/>
          </w:tcPr>
          <w:p w:rsidR="007A0F44" w:rsidRDefault="008E68FD" w:rsidP="00174A87">
            <w:pPr>
              <w:pStyle w:val="ContactInfo"/>
            </w:pPr>
            <w:sdt>
              <w:sdtPr>
                <w:alias w:val="Enter address:"/>
                <w:tag w:val="Enter address:"/>
                <w:id w:val="-989020281"/>
                <w:placeholder>
                  <w:docPart w:val="F6ADC4DC447042C1AC5099CD334EFF56"/>
                </w:placeholder>
                <w:dataBinding w:prefixMappings="xmlns:ns0='http://schemas.microsoft.com/office/2006/coverPageProps' " w:xpath="/ns0:CoverPageProperties[1]/ns0:CompanyAddress[1]" w:storeItemID="{55AF091B-3C7A-41E3-B477-F2FDAA23CFDA}"/>
                <w15:appearance w15:val="hidden"/>
                <w:text w:multiLine="1"/>
              </w:sdtPr>
              <w:sdtContent>
                <w:r w:rsidRPr="008E68FD">
                  <w:t xml:space="preserve"># 175, Green Glen Layout, </w:t>
                </w:r>
                <w:proofErr w:type="spellStart"/>
                <w:r w:rsidRPr="008E68FD">
                  <w:t>Bellandur</w:t>
                </w:r>
                <w:proofErr w:type="spellEnd"/>
                <w:r w:rsidRPr="008E68FD">
                  <w:t xml:space="preserve">, Bengaluru, Karnataka </w:t>
                </w:r>
                <w:r>
                  <w:t>–</w:t>
                </w:r>
                <w:r w:rsidRPr="008E68FD">
                  <w:t xml:space="preserve"> 560103</w:t>
                </w:r>
                <w:r>
                  <w:t>.</w:t>
                </w:r>
              </w:sdtContent>
            </w:sdt>
            <w:r w:rsidR="007A0F44">
              <w:t xml:space="preserve">  </w:t>
            </w:r>
            <w:r w:rsidR="007A0F44" w:rsidRPr="009D0878">
              <w:rPr>
                <w:noProof/>
                <w:lang w:val="en-IN" w:eastAsia="en-IN"/>
              </w:rPr>
              <mc:AlternateContent>
                <mc:Choice Requires="wps">
                  <w:drawing>
                    <wp:inline distT="0" distB="0" distL="0" distR="0" wp14:anchorId="0FF0EF1F" wp14:editId="29122D76">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38AF12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7A0F44" w:rsidRDefault="00612757" w:rsidP="00174A87">
            <w:pPr>
              <w:pStyle w:val="ContactInfo"/>
            </w:pPr>
            <w:sdt>
              <w:sdtPr>
                <w:alias w:val="Enter phone:"/>
                <w:tag w:val="Enter phone:"/>
                <w:id w:val="381135673"/>
                <w:placeholder>
                  <w:docPart w:val="C9B83BE82A2A4CA9BBC0BC15FF9563ED"/>
                </w:placeholder>
                <w:dataBinding w:prefixMappings="xmlns:ns0='http://schemas.microsoft.com/office/2006/coverPageProps' " w:xpath="/ns0:CoverPageProperties[1]/ns0:CompanyPhone[1]" w:storeItemID="{55AF091B-3C7A-41E3-B477-F2FDAA23CFDA}"/>
                <w15:appearance w15:val="hidden"/>
                <w:text w:multiLine="1"/>
              </w:sdtPr>
              <w:sdtEndPr/>
              <w:sdtContent>
                <w:r w:rsidR="00F56A8B" w:rsidRPr="00F56A8B">
                  <w:t>(+91) - 9674022054</w:t>
                </w:r>
              </w:sdtContent>
            </w:sdt>
            <w:r w:rsidR="007A0F44">
              <w:t xml:space="preserve">  </w:t>
            </w:r>
            <w:r w:rsidR="007A0F44" w:rsidRPr="009D0878">
              <w:rPr>
                <w:noProof/>
                <w:lang w:val="en-IN" w:eastAsia="en-IN"/>
              </w:rPr>
              <mc:AlternateContent>
                <mc:Choice Requires="wps">
                  <w:drawing>
                    <wp:inline distT="0" distB="0" distL="0" distR="0" wp14:anchorId="3966E05C" wp14:editId="3AB9F0C1">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2ED1484"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7A0F44" w:rsidRDefault="00612757" w:rsidP="00174A87">
            <w:pPr>
              <w:pStyle w:val="ContactInfo"/>
            </w:pPr>
            <w:sdt>
              <w:sdtPr>
                <w:alias w:val="Enter email:"/>
                <w:tag w:val="Enter email:"/>
                <w:id w:val="479813182"/>
                <w:placeholder>
                  <w:docPart w:val="D91B7165784147D09F1B6D2CF41BC1A8"/>
                </w:placeholder>
                <w:dataBinding w:prefixMappings="xmlns:ns0='http://schemas.microsoft.com/office/2006/coverPageProps' " w:xpath="/ns0:CoverPageProperties[1]/ns0:CompanyEmail[1]" w:storeItemID="{55AF091B-3C7A-41E3-B477-F2FDAA23CFDA}"/>
                <w15:appearance w15:val="hidden"/>
                <w:text w:multiLine="1"/>
              </w:sdtPr>
              <w:sdtEndPr/>
              <w:sdtContent>
                <w:r w:rsidR="00F56A8B">
                  <w:t>gourabsarkar.x@gmail.com</w:t>
                </w:r>
              </w:sdtContent>
            </w:sdt>
            <w:r w:rsidR="007A0F44">
              <w:t xml:space="preserve">  </w:t>
            </w:r>
            <w:r w:rsidR="007A0F44">
              <w:rPr>
                <w:noProof/>
                <w:lang w:val="en-IN" w:eastAsia="en-IN"/>
              </w:rPr>
              <mc:AlternateContent>
                <mc:Choice Requires="wps">
                  <w:drawing>
                    <wp:inline distT="0" distB="0" distL="0" distR="0" wp14:anchorId="0A55F2F5" wp14:editId="1E56687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1B85F1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7A0F44" w:rsidRDefault="00612757" w:rsidP="00174A87">
            <w:pPr>
              <w:pStyle w:val="ContactInfo"/>
            </w:pPr>
            <w:sdt>
              <w:sdtPr>
                <w:alias w:val="Enter LinkedIn profile:"/>
                <w:tag w:val="Enter LinkedIn profile:"/>
                <w:id w:val="-1253892234"/>
                <w:placeholder>
                  <w:docPart w:val="4E720BE4585A4C64B5D651DE8F2A401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E111B">
                  <w:t>www.linkedin.com/in/gourabs9</w:t>
                </w:r>
              </w:sdtContent>
            </w:sdt>
            <w:r w:rsidR="007A0F44">
              <w:t xml:space="preserve">  </w:t>
            </w:r>
            <w:r w:rsidR="007A0F44" w:rsidRPr="009D0878">
              <w:rPr>
                <w:noProof/>
                <w:lang w:val="en-IN" w:eastAsia="en-IN"/>
              </w:rPr>
              <mc:AlternateContent>
                <mc:Choice Requires="wps">
                  <w:drawing>
                    <wp:inline distT="0" distB="0" distL="0" distR="0" wp14:anchorId="73F341D3" wp14:editId="56312141">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F912C7"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7A0F44" w:rsidRPr="00565B06" w:rsidRDefault="00612757" w:rsidP="00174A87">
            <w:pPr>
              <w:pStyle w:val="ContactInfo"/>
            </w:pPr>
            <w:sdt>
              <w:sdtPr>
                <w:alias w:val="Enter Twitter/blog/portfolio:"/>
                <w:tag w:val="Enter Twitter/blog/portfolio:"/>
                <w:id w:val="1198669372"/>
                <w:placeholder>
                  <w:docPart w:val="0BC15371326C44CA9AC4B0937BB8C9C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F56A8B">
                  <w:t>https://sanctum9.wordpress.com</w:t>
                </w:r>
              </w:sdtContent>
            </w:sdt>
            <w:r w:rsidR="007A0F44">
              <w:t xml:space="preserve">  </w:t>
            </w:r>
            <w:r w:rsidR="007A0F44" w:rsidRPr="009D0878">
              <w:rPr>
                <w:noProof/>
                <w:lang w:val="en-IN" w:eastAsia="en-IN"/>
              </w:rPr>
              <mc:AlternateContent>
                <mc:Choice Requires="wps">
                  <w:drawing>
                    <wp:inline distT="0" distB="0" distL="0" distR="0" wp14:anchorId="35D5A024" wp14:editId="5F6D63A3">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537F9B9"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6R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lang w:val="en-IN" w:eastAsia="en-IN"/>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551B8C"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WGsEA&#10;AADbAAAADwAAAGRycy9kb3ducmV2LnhtbERPS2sCMRC+F/wPYQRvNWsrRbZGEaGwF6W+oL0Nm+lm&#10;dTNZklTTf28Khd7m43vOfJlsJ67kQ+tYwWRcgCCunW65UXA8vD3OQISIrLFzTAp+KMByMXiYY6nd&#10;jXd03cdG5BAOJSowMfallKE2ZDGMXU+cuS/nLcYMfSO1x1sOt518KooXabHl3GCwp7Wh+rL/tgre&#10;P6o0ez55L9Pn9rzZVKa/mJ1So2FavYKIlOK/+M9d6Tx/Cr+/5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Vhr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5d8IA&#10;AADbAAAADwAAAGRycy9kb3ducmV2LnhtbERPTWvCQBC9C/0PyxS8NbsVLJq6SipapBdN2tLrkB2T&#10;0OxsyK4a/71bKHibx/ucxWqwrThT7xvHGp4TBYK4dKbhSsPX5/ZpBsIHZIOtY9JwJQ+r5cNogalx&#10;F87pXIRKxBD2KWqoQ+hSKX1Zk0WfuI44ckfXWwwR9pU0PV5iuG3lRKkXabHh2FBjR+uayt/iZDUc&#10;8mK+f/vO8/ePI/kflandNttoPX4cslcQgYZwF/+7dybOn8L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jl3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nAMEA&#10;AADbAAAADwAAAGRycy9kb3ducmV2LnhtbERPTWvCQBC9C/6HZQRvumsPUqOrRKlFeqlJFa9DdkyC&#10;2dmQ3Wr8991Cobd5vM9ZbXrbiDt1vnasYTZVIIgLZ2ouNZy+9pNXED4gG2wck4Ynedish4MVJsY9&#10;OKN7HkoRQ9gnqKEKoU2k9EVFFv3UtcSRu7rOYoiwK6Xp8BHDbSNflJpLizXHhgpb2lVU3PJvq+GY&#10;5YvP7TnL3j+u5C8qVYd9+qb1eNSnSxCB+vAv/nMfTJ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0pwD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Q1MMA&#10;AADbAAAADwAAAGRycy9kb3ducmV2LnhtbERPTWvCQBC9C/0PyxS81Y0erI2uIqUFSxFt1NDjkJ0m&#10;odnZNbvV+O9doeBtHu9zZovONOJEra8tKxgOEhDEhdU1lwr2u/enCQgfkDU2lknBhTws5g+9Gaba&#10;nvmLTlkoRQxhn6KCKgSXSumLigz6gXXEkfuxrcEQYVtK3eI5hptGjpJkLA3WHBsqdPRaUfGb/RkF&#10;LhsdvvPPztD2+JK7j3y9ad6CUv3HbjkFEagLd/G/e6Xj/Ge4/R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Q1MMAAADbAAAADwAAAAAAAAAAAAAAAACYAgAAZHJzL2Rv&#10;d25yZXYueG1sUEsFBgAAAAAEAAQA9QAAAIgD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612757" w:rsidP="007850D1">
            <w:pPr>
              <w:pStyle w:val="Heading1"/>
              <w:outlineLvl w:val="0"/>
            </w:pPr>
            <w:sdt>
              <w:sdtPr>
                <w:alias w:val="Objective:"/>
                <w:tag w:val="Objective:"/>
                <w:id w:val="-376709012"/>
                <w:placeholder>
                  <w:docPart w:val="180A212074FF478E8B0712008991772A"/>
                </w:placeholder>
                <w:temporary/>
                <w:showingPlcHdr/>
                <w15:appearance w15:val="hidden"/>
              </w:sdtPr>
              <w:sdtEndPr/>
              <w:sdtContent>
                <w:r w:rsidR="007850D1" w:rsidRPr="00D85CA4">
                  <w:rPr>
                    <w:b/>
                  </w:rPr>
                  <w:t>Objective</w:t>
                </w:r>
              </w:sdtContent>
            </w:sdt>
          </w:p>
        </w:tc>
      </w:tr>
    </w:tbl>
    <w:p w:rsidR="00A77B4D" w:rsidRPr="00565B06" w:rsidRDefault="00F56A8B" w:rsidP="007850D1">
      <w:r w:rsidRPr="00F56A8B">
        <w:t>I want to pursue a successful career as a software development engineer. I’ll utilize my creative skills in planning, coding, and testing to develop and manage state-of-the-art software solutions and strive to deliver the best experience possible.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lang w:val="en-IN" w:eastAsia="en-IN"/>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9ABA5D"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5hMEA&#10;AADbAAAADwAAAGRycy9kb3ducmV2LnhtbERPS2sCMRC+C/6HMEJvNWsLRbdGEUHYi6W+wN6GzXSz&#10;dTNZklTTf98UCt7m43vOfJlsJ67kQ+tYwWRcgCCunW65UXA8bB6nIEJE1tg5JgU/FGC5GA7mWGp3&#10;4x1d97EROYRDiQpMjH0pZagNWQxj1xNn7tN5izFD30jt8ZbDbSefiuJFWmw5NxjsaW2ovuy/rYL3&#10;c5WmzyfvZfp4+9puK9NfzE6ph1FavYKIlOJd/O+udJ4/g79f8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I+YT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UgMIA&#10;AADbAAAADwAAAGRycy9kb3ducmV2LnhtbERPz2vCMBS+D/wfwhO8rakOnHSNIoIoHsamQ9jt0by1&#10;1ealJJnt+tebw8Djx/c7X/WmETdyvrasYJqkIIgLq2suFXydts8LED4ga2wsk4I/8rBajp5yzLTt&#10;+JNux1CKGMI+QwVVCG0mpS8qMugT2xJH7sc6gyFCV0rtsIvhppGzNJ1LgzXHhgpb2lRUXI+/RoF5&#10;37nz62HA/fclXdfhZdh9nC9KTcb9+g1EoD48xP/uvVYwi+vjl/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lSAwgAAANsAAAAPAAAAAAAAAAAAAAAAAJgCAABkcnMvZG93&#10;bnJldi54bWxQSwUGAAAAAAQABAD1AAAAhwM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300BE7" w:rsidP="00300BE7">
            <w:pPr>
              <w:pStyle w:val="Heading1"/>
              <w:outlineLvl w:val="0"/>
            </w:pPr>
            <w:r>
              <w:t>ACADEMICS</w:t>
            </w:r>
          </w:p>
        </w:tc>
      </w:tr>
    </w:tbl>
    <w:p w:rsidR="007C0E0E" w:rsidRPr="00565B06" w:rsidRDefault="00F56A8B" w:rsidP="0082336F">
      <w:pPr>
        <w:pStyle w:val="Heading2"/>
        <w:numPr>
          <w:ilvl w:val="0"/>
          <w:numId w:val="21"/>
        </w:numPr>
      </w:pPr>
      <w:r w:rsidRPr="00F56A8B">
        <w:t>B.TECH</w:t>
      </w:r>
      <w:r w:rsidR="007C0E0E" w:rsidRPr="00565B06">
        <w:t xml:space="preserve"> | </w:t>
      </w:r>
      <w:r>
        <w:rPr>
          <w:rStyle w:val="Emphasis"/>
        </w:rPr>
        <w:t>TECHNO INTERNATIONAL – BATANAGAR</w:t>
      </w:r>
    </w:p>
    <w:p w:rsidR="009D62E5" w:rsidRDefault="009D62E5" w:rsidP="0082336F">
      <w:pPr>
        <w:pStyle w:val="Heading3"/>
        <w:ind w:firstLine="360"/>
      </w:pPr>
      <w:r w:rsidRPr="009D62E5">
        <w:rPr>
          <w:color w:val="77448B" w:themeColor="accent1"/>
        </w:rPr>
        <w:t>ELectronics &amp; communication engineering</w:t>
      </w:r>
      <w:r w:rsidR="005E36EE">
        <w:rPr>
          <w:color w:val="77448B" w:themeColor="accent1"/>
        </w:rPr>
        <w:t xml:space="preserve"> – 8.21 cgpa</w:t>
      </w:r>
      <w:r w:rsidR="004B0E23">
        <w:rPr>
          <w:color w:val="77448B" w:themeColor="accent1"/>
        </w:rPr>
        <w:t xml:space="preserve"> </w:t>
      </w:r>
      <w:r w:rsidR="004B0E23" w:rsidRPr="004B0E23">
        <w:rPr>
          <w:b/>
          <w:color w:val="7030A0"/>
        </w:rPr>
        <w:t>|</w:t>
      </w:r>
      <w:r w:rsidR="004B0E23">
        <w:rPr>
          <w:b/>
          <w:color w:val="7030A0"/>
        </w:rPr>
        <w:t xml:space="preserve"> </w:t>
      </w:r>
      <w:r w:rsidR="004B0E23">
        <w:t>Aug ’</w:t>
      </w:r>
      <w:r>
        <w:t>15</w:t>
      </w:r>
      <w:r w:rsidRPr="00565B06">
        <w:t xml:space="preserve"> – </w:t>
      </w:r>
      <w:r w:rsidR="004B0E23">
        <w:t xml:space="preserve">JUN </w:t>
      </w:r>
      <w:r w:rsidR="001C4DF1">
        <w:t>‘</w:t>
      </w:r>
      <w:r w:rsidR="004B0E23">
        <w:t>19</w:t>
      </w:r>
      <w:r>
        <w:t xml:space="preserve"> </w:t>
      </w:r>
    </w:p>
    <w:p w:rsidR="009D62E5" w:rsidRPr="009D62E5" w:rsidRDefault="009D62E5" w:rsidP="009D62E5">
      <w:pPr>
        <w:pStyle w:val="Heading3"/>
      </w:pPr>
    </w:p>
    <w:p w:rsidR="007C0E0E" w:rsidRPr="00565B06" w:rsidRDefault="00F56A8B" w:rsidP="0082336F">
      <w:pPr>
        <w:pStyle w:val="Heading2"/>
        <w:numPr>
          <w:ilvl w:val="0"/>
          <w:numId w:val="21"/>
        </w:numPr>
      </w:pPr>
      <w:r>
        <w:t>HIGHER SECONDARY</w:t>
      </w:r>
      <w:r w:rsidRPr="00565B06">
        <w:t xml:space="preserve"> </w:t>
      </w:r>
      <w:r w:rsidR="007C0E0E" w:rsidRPr="00565B06">
        <w:t xml:space="preserve">| </w:t>
      </w:r>
      <w:r>
        <w:rPr>
          <w:rStyle w:val="Emphasis"/>
        </w:rPr>
        <w:t>BALLYGUNGE GOVT. HIGH SCHOOL</w:t>
      </w:r>
    </w:p>
    <w:p w:rsidR="007C0E0E" w:rsidRDefault="00640B8B" w:rsidP="0082336F">
      <w:pPr>
        <w:pStyle w:val="Heading3"/>
        <w:ind w:firstLine="360"/>
      </w:pPr>
      <w:r>
        <w:rPr>
          <w:color w:val="77448B" w:themeColor="accent1"/>
        </w:rPr>
        <w:t>WBCHSE (Science) – 71.2%</w:t>
      </w:r>
      <w:r w:rsidRPr="009D62E5">
        <w:rPr>
          <w:color w:val="77448B" w:themeColor="accent1"/>
        </w:rPr>
        <w:t xml:space="preserve"> </w:t>
      </w:r>
      <w:r w:rsidRPr="004B0E23">
        <w:rPr>
          <w:b/>
          <w:color w:val="7030A0"/>
        </w:rPr>
        <w:t>|</w:t>
      </w:r>
      <w:r>
        <w:t xml:space="preserve"> </w:t>
      </w:r>
      <w:r w:rsidR="00F56A8B">
        <w:t>2012</w:t>
      </w:r>
      <w:r w:rsidR="007C0E0E" w:rsidRPr="00565B06">
        <w:t xml:space="preserve"> – </w:t>
      </w:r>
      <w:r w:rsidR="00F56A8B">
        <w:t>2014</w:t>
      </w:r>
    </w:p>
    <w:p w:rsidR="00640B8B" w:rsidRPr="00565B06" w:rsidRDefault="00640B8B" w:rsidP="004F199F">
      <w:pPr>
        <w:pStyle w:val="Heading3"/>
      </w:pPr>
    </w:p>
    <w:p w:rsidR="00F56A8B" w:rsidRPr="00565B06" w:rsidRDefault="00F56A8B" w:rsidP="0082336F">
      <w:pPr>
        <w:pStyle w:val="Heading2"/>
        <w:numPr>
          <w:ilvl w:val="0"/>
          <w:numId w:val="21"/>
        </w:numPr>
      </w:pPr>
      <w:r>
        <w:t>SECONDARY</w:t>
      </w:r>
      <w:r w:rsidRPr="00565B06">
        <w:t xml:space="preserve"> | </w:t>
      </w:r>
      <w:r>
        <w:rPr>
          <w:rStyle w:val="Emphasis"/>
        </w:rPr>
        <w:t>HARTLEY HIGHER SECONDARY SCHOOL</w:t>
      </w:r>
    </w:p>
    <w:p w:rsidR="00F56A8B" w:rsidRPr="00565B06" w:rsidRDefault="00640B8B" w:rsidP="0082336F">
      <w:pPr>
        <w:pStyle w:val="Heading3"/>
        <w:ind w:firstLine="360"/>
      </w:pPr>
      <w:r>
        <w:rPr>
          <w:color w:val="77448B" w:themeColor="accent1"/>
        </w:rPr>
        <w:t>WBBSE – 86.14%</w:t>
      </w:r>
      <w:r w:rsidRPr="009D62E5">
        <w:rPr>
          <w:color w:val="77448B" w:themeColor="accent1"/>
        </w:rPr>
        <w:t xml:space="preserve"> </w:t>
      </w:r>
      <w:r w:rsidRPr="004B0E23">
        <w:rPr>
          <w:b/>
          <w:color w:val="7030A0"/>
        </w:rPr>
        <w:t>|</w:t>
      </w:r>
      <w:r>
        <w:t xml:space="preserve"> </w:t>
      </w:r>
      <w:r w:rsidR="00F56A8B">
        <w:t>GRADUATED: 2012</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F56A8B">
        <w:tc>
          <w:tcPr>
            <w:tcW w:w="725" w:type="dxa"/>
            <w:tcMar>
              <w:right w:w="216" w:type="dxa"/>
            </w:tcMar>
            <w:vAlign w:val="bottom"/>
          </w:tcPr>
          <w:p w:rsidR="005E088C" w:rsidRPr="00565B06" w:rsidRDefault="00075B13" w:rsidP="00075B13">
            <w:pPr>
              <w:pStyle w:val="Icons"/>
            </w:pPr>
            <w:r w:rsidRPr="00565B06">
              <w:rPr>
                <w:noProof/>
                <w:lang w:val="en-IN" w:eastAsia="en-IN"/>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C42BC5C"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SMMA&#10;AADbAAAADwAAAGRycy9kb3ducmV2LnhtbESPQWsCMRSE74X+h/CE3mrWLRTZGkWEwl4sai20t8fm&#10;uVndvCxJqvHfN4LQ4zAz3zCzRbK9OJMPnWMFk3EBgrhxuuNWwf7z/XkKIkRkjb1jUnClAIv548MM&#10;K+0uvKXzLrYiQzhUqMDEOFRShsaQxTB2A3H2Ds5bjFn6VmqPlwy3vSyL4lVa7DgvGBxoZag57X6t&#10;gs13naYvX97L9PNxXK9rM5zMVqmnUVq+gYiU4n/43q61grKE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hSM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zEcMA&#10;AADbAAAADwAAAGRycy9kb3ducmV2LnhtbESPQWsCMRSE7wX/Q3iCN81WsZbVKKWieO2qxeMjed1s&#10;u3lZNlFXf31TEHocZuYbZrHqXC0u1IbKs4LnUQaCWHtTcangsN8MX0GEiGyw9kwKbhRgtew9LTA3&#10;/sofdCliKRKEQ44KbIxNLmXQlhyGkW+Ik/flW4cxybaUpsVrgrtajrPsRTqsOC1YbOjdkv4pzk7B&#10;+vM0wfX3ttAa7WHq78fZzW2UGvS7tzmISF38Dz/aO6NgPIG/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azEc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rsidR="005E088C" w:rsidRPr="00565B06" w:rsidRDefault="00612757" w:rsidP="0004158B">
            <w:pPr>
              <w:pStyle w:val="Heading1"/>
              <w:outlineLvl w:val="0"/>
            </w:pPr>
            <w:sdt>
              <w:sdtPr>
                <w:alias w:val="Education:"/>
                <w:tag w:val="Education:"/>
                <w:id w:val="-2131392780"/>
                <w:placeholder>
                  <w:docPart w:val="42A777750E89420889E303796819046F"/>
                </w:placeholder>
                <w:temporary/>
                <w:showingPlcHdr/>
                <w15:appearance w15:val="hidden"/>
              </w:sdtPr>
              <w:sdtEndPr/>
              <w:sdtContent>
                <w:r w:rsidR="005E088C" w:rsidRPr="00565B06">
                  <w:t>Experience</w:t>
                </w:r>
              </w:sdtContent>
            </w:sdt>
          </w:p>
        </w:tc>
      </w:tr>
    </w:tbl>
    <w:p w:rsidR="00F56A8B" w:rsidRPr="00322858" w:rsidRDefault="00F56A8B" w:rsidP="00F56A8B">
      <w:pPr>
        <w:pStyle w:val="Heading2"/>
        <w:rPr>
          <w:iCs/>
          <w:color w:val="4C4C4C" w:themeColor="text2" w:themeTint="BF"/>
        </w:rPr>
      </w:pPr>
      <w:r>
        <w:t>SOFTWARE DEVELOPMENT INTERN</w:t>
      </w:r>
      <w:r w:rsidRPr="00565B06">
        <w:t xml:space="preserve"> | </w:t>
      </w:r>
      <w:r w:rsidRPr="00322858">
        <w:rPr>
          <w:rStyle w:val="Emphasis"/>
        </w:rPr>
        <w:t>INTEL CORPORATION</w:t>
      </w:r>
    </w:p>
    <w:p w:rsidR="00F56A8B" w:rsidRPr="00565B06" w:rsidRDefault="00F56A8B" w:rsidP="00F56A8B">
      <w:pPr>
        <w:pStyle w:val="Heading3"/>
      </w:pPr>
      <w:r>
        <w:t>August 29</w:t>
      </w:r>
      <w:r w:rsidRPr="0004540F">
        <w:rPr>
          <w:vertAlign w:val="superscript"/>
        </w:rPr>
        <w:t>th</w:t>
      </w:r>
      <w:r>
        <w:t>, 2018</w:t>
      </w:r>
      <w:r w:rsidRPr="00565B06">
        <w:t xml:space="preserve"> – </w:t>
      </w:r>
      <w:r>
        <w:t>present</w:t>
      </w:r>
    </w:p>
    <w:p w:rsidR="00F56A8B" w:rsidRDefault="00F56A8B" w:rsidP="00F56A8B">
      <w:pPr>
        <w:pStyle w:val="ListParagraph"/>
        <w:numPr>
          <w:ilvl w:val="0"/>
          <w:numId w:val="16"/>
        </w:numPr>
      </w:pPr>
      <w:r>
        <w:t>Developed and integrated onto Jenkins server a complete, end-to-end automatic build verification system that can dynamically compute and verify build contents on the fly based on the precise configuration for which the build was triggered and the build’s type.</w:t>
      </w:r>
    </w:p>
    <w:p w:rsidR="00F56A8B" w:rsidRDefault="00F56A8B" w:rsidP="00F56A8B">
      <w:pPr>
        <w:pStyle w:val="ListParagraph"/>
        <w:numPr>
          <w:ilvl w:val="0"/>
          <w:numId w:val="16"/>
        </w:numPr>
      </w:pPr>
      <w:r>
        <w:t>Developed and integrated a Certification Reporter &amp; Verifier system for mission-critical files.</w:t>
      </w:r>
    </w:p>
    <w:p w:rsidR="00F56A8B" w:rsidRDefault="00F56A8B" w:rsidP="00F56A8B">
      <w:pPr>
        <w:pStyle w:val="ListParagraph"/>
        <w:numPr>
          <w:ilvl w:val="0"/>
          <w:numId w:val="16"/>
        </w:numPr>
      </w:pPr>
      <w:r>
        <w:t>Developed and integrated a solution for build admins to fine tune the Build Verification System without ever touching the source code or knowing how it works.</w:t>
      </w:r>
    </w:p>
    <w:p w:rsidR="00F56A8B" w:rsidRDefault="00F56A8B" w:rsidP="00F56A8B">
      <w:pPr>
        <w:pStyle w:val="ListParagraph"/>
        <w:numPr>
          <w:ilvl w:val="0"/>
          <w:numId w:val="16"/>
        </w:numPr>
      </w:pPr>
      <w:r>
        <w:t>Successfull</w:t>
      </w:r>
      <w:r w:rsidR="00210E4B">
        <w:t>y developed &amp; integrated several</w:t>
      </w:r>
      <w:r>
        <w:t xml:space="preserve"> scripts to take advantage of and reinforce usage scenarios of Bluetooth BR/EDR and Bl</w:t>
      </w:r>
      <w:r w:rsidR="00C3250E">
        <w:t>uetooth LE functionalities, API</w:t>
      </w:r>
      <w:r>
        <w:t>s &amp; modules.</w:t>
      </w:r>
    </w:p>
    <w:p w:rsidR="00F56A8B" w:rsidRDefault="00210E4B" w:rsidP="00210E4B">
      <w:pPr>
        <w:pStyle w:val="ListParagraph"/>
        <w:numPr>
          <w:ilvl w:val="0"/>
          <w:numId w:val="16"/>
        </w:numPr>
      </w:pPr>
      <w:r>
        <w:t>Contributed new as well as to existing APIs for enhancement &amp; optimization</w:t>
      </w:r>
      <w:r w:rsidR="00F56A8B">
        <w:t xml:space="preserve"> of Intel’s</w:t>
      </w:r>
      <w:r>
        <w:t xml:space="preserve"> Bluetooth Firmware </w:t>
      </w:r>
      <w:r w:rsidRPr="00210E4B">
        <w:t>validation tool</w:t>
      </w:r>
      <w:r>
        <w:t>.</w:t>
      </w:r>
    </w:p>
    <w:p w:rsidR="00F56A8B" w:rsidRPr="00565B06" w:rsidRDefault="00F56A8B" w:rsidP="00F56A8B">
      <w:pPr>
        <w:pStyle w:val="ListParagraph"/>
        <w:numPr>
          <w:ilvl w:val="0"/>
          <w:numId w:val="16"/>
        </w:numPr>
      </w:pPr>
      <w:r>
        <w:t>Developed multiple APIs that could drastically reduce code complexity &amp; length of code to be written in context of Intel’s Bluetooth BR/EDR &amp; LE modules validation.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lang w:val="en-IN" w:eastAsia="en-IN"/>
              </w:rPr>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3B1374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5PMQA&#10;AADbAAAADwAAAGRycy9kb3ducmV2LnhtbESPQWsCMRSE7wX/Q3iCt5rVYpGtUUQQ9qJUW8HeHpvX&#10;zdbNy5Kkmv57Uyj0OMzMN8xilWwnruRD61jBZFyAIK6dbrlR8P62fZyDCBFZY+eYFPxQgNVy8LDA&#10;UrsbH+h6jI3IEA4lKjAx9qWUoTZkMYxdT5y9T+ctxix9I7XHW4bbTk6L4llabDkvGOxpY6i+HL+t&#10;gtdzleZPJ+9l+th/7XaV6S/moNRomNYvICKl+B/+a1dawXQG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OTz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ajcIA&#10;AADbAAAADwAAAGRycy9kb3ducmV2LnhtbESPQYvCMBSE7wv+h/AEb2tqD0WqUVQQvKndBT0+m2db&#10;bF5qE2vdX78RFvY4zMw3zHzZm1p01LrKsoLJOAJBnFtdcaHg+2v7OQXhPLLG2jIpeJGD5WLwMcdU&#10;2ycfqct8IQKEXYoKSu+bVEqXl2TQjW1DHLyrbQ36INtC6hafAW5qGUdRIg1WHBZKbGhTUn7LHkbB&#10;4YzrLL9EN3e6c/ITV/vTddspNRr2qxkIT73/D/+1d1pBnMD7S/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1qNwgAAANsAAAAPAAAAAAAAAAAAAAAAAJgCAABkcnMvZG93&#10;bnJldi54bWxQSwUGAAAAAAQABAD1AAAAhwM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5V74A&#10;AADbAAAADwAAAGRycy9kb3ducmV2LnhtbESPzQrCMBCE74LvEFbwpqk/iFSjqCDo0VrwujRrW2w2&#10;pYlafXojCB6HmfmGWa5bU4kHNa60rGA0jEAQZ1aXnCtIz/vBHITzyBory6TgRQ7Wq25nibG2Tz7R&#10;I/G5CBB2MSoovK9jKV1WkEE3tDVx8K62MeiDbHKpG3wGuKnkOIpm0mDJYaHAmnYFZbfkbhRY2iO/&#10;s5dOLseR07OD3W7TqVL9XrtZgPDU+n/41z5oBdM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yOVe+AAAA2wAAAA8AAAAAAAAAAAAAAAAAmAIAAGRycy9kb3ducmV2&#10;LnhtbFBLBQYAAAAABAAEAPUAAACD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BasQA&#10;AADbAAAADwAAAGRycy9kb3ducmV2LnhtbESPzWrDMBCE74W8g9hAb42cElLjRAmJoTSXUurkARZp&#10;/dNaK8eSHeftq0Khx2FmvmG2+8m2YqTeN44VLBcJCGLtTMOVgsv59SkF4QOywdYxKbiTh/1u9rDF&#10;zLgbf9JYhEpECPsMFdQhdJmUXtdk0S9cRxy90vUWQ5R9JU2Ptwi3rXxOkrW02HBcqLGjvCb9XQxW&#10;Qf5yDbk+vq+Xefp2nYbSf3yVWqnH+XTYgAg0hf/wX/tkFKx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ggWrEAAAA2wAAAA8AAAAAAAAAAAAAAAAAmAIAAGRycy9k&#10;b3ducmV2LnhtbFBLBQYAAAAABAAEAPUAAACJAw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SCMEA&#10;AADbAAAADwAAAGRycy9kb3ducmV2LnhtbESPQWsCMRSE7wX/Q3gFbzXboqJbo7iC4LXqocfH5pms&#10;bl7CJtX13xuh4HGYmW+Yxap3rbhSFxvPCj5HBQji2uuGjYLjYfsxAxETssbWMym4U4TVcvC2wFL7&#10;G//QdZ+MyBCOJSqwKYVSylhbchhHPhBn7+Q7hynLzkjd4S3DXSu/imIqHTacFywG2liqL/s/p2Bj&#10;ToewqybVdh7G59n815o2VUoN3/v1N4hEfXqF/9s7rWA8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yUgjBAAAA2wAAAA8AAAAAAAAAAAAAAAAAmAIAAGRycy9kb3du&#10;cmV2LnhtbFBLBQYAAAAABAAEAPUAAACGAw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612757" w:rsidP="00AD6216">
            <w:pPr>
              <w:pStyle w:val="Heading1"/>
              <w:outlineLvl w:val="0"/>
            </w:pPr>
            <w:sdt>
              <w:sdtPr>
                <w:alias w:val="Skills:"/>
                <w:tag w:val="Skills:"/>
                <w:id w:val="-925109897"/>
                <w:placeholder>
                  <w:docPart w:val="E5B6068CA5494C8BBC49C21EEF327CFC"/>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143224" w:rsidRPr="00565B06" w:rsidRDefault="00F56A8B" w:rsidP="00565B06">
            <w:pPr>
              <w:pStyle w:val="ListBullet"/>
              <w:spacing w:after="80"/>
            </w:pPr>
            <w:r>
              <w:t>Python</w:t>
            </w:r>
          </w:p>
          <w:p w:rsidR="00316CE4" w:rsidRDefault="00F56A8B" w:rsidP="00F56A8B">
            <w:pPr>
              <w:pStyle w:val="ListBullet"/>
              <w:spacing w:after="80"/>
            </w:pPr>
            <w:r>
              <w:t>Perl</w:t>
            </w:r>
          </w:p>
          <w:p w:rsidR="00F56A8B" w:rsidRPr="00565B06" w:rsidRDefault="00F56A8B" w:rsidP="00F56A8B">
            <w:pPr>
              <w:pStyle w:val="ListBullet"/>
              <w:spacing w:after="80"/>
            </w:pPr>
            <w:r>
              <w:t>C and C++</w:t>
            </w:r>
          </w:p>
        </w:tc>
        <w:tc>
          <w:tcPr>
            <w:tcW w:w="4320" w:type="dxa"/>
            <w:tcMar>
              <w:left w:w="576" w:type="dxa"/>
            </w:tcMar>
          </w:tcPr>
          <w:p w:rsidR="00852E3A" w:rsidRDefault="00852E3A" w:rsidP="00565B06">
            <w:pPr>
              <w:pStyle w:val="ListBullet"/>
              <w:spacing w:after="80"/>
            </w:pPr>
            <w:r>
              <w:t>Java</w:t>
            </w:r>
          </w:p>
          <w:p w:rsidR="00143224" w:rsidRPr="00565B06" w:rsidRDefault="00F56A8B" w:rsidP="00565B06">
            <w:pPr>
              <w:pStyle w:val="ListBullet"/>
              <w:spacing w:after="80"/>
            </w:pPr>
            <w:r>
              <w:t>Linux systems</w:t>
            </w:r>
          </w:p>
          <w:p w:rsidR="00852E3A" w:rsidRPr="00565B06" w:rsidRDefault="00671756" w:rsidP="00852E3A">
            <w:pPr>
              <w:pStyle w:val="ListBullet"/>
            </w:pPr>
            <w:r>
              <w:t>DBMS</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2659EC" w:rsidRPr="00565B06" w:rsidTr="00C62D75">
        <w:tc>
          <w:tcPr>
            <w:tcW w:w="725" w:type="dxa"/>
            <w:tcMar>
              <w:right w:w="216" w:type="dxa"/>
            </w:tcMar>
            <w:vAlign w:val="bottom"/>
          </w:tcPr>
          <w:p w:rsidR="002659EC" w:rsidRPr="00565B06" w:rsidRDefault="002659EC" w:rsidP="002659EC">
            <w:pPr>
              <w:pStyle w:val="Icons"/>
            </w:pPr>
            <w:r w:rsidRPr="00565B06">
              <w:rPr>
                <w:noProof/>
                <w:lang w:val="en-IN" w:eastAsia="en-IN"/>
              </w:rPr>
              <w:lastRenderedPageBreak/>
              <mc:AlternateContent>
                <mc:Choice Requires="wpg">
                  <w:drawing>
                    <wp:inline distT="0" distB="0" distL="0" distR="0" wp14:anchorId="3A58C812" wp14:editId="7B0030DA">
                      <wp:extent cx="274320" cy="274320"/>
                      <wp:effectExtent l="0" t="0" r="0" b="0"/>
                      <wp:docPr id="7"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234B70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fkuRAAANN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BBkr8A&#10;AADaAAAADwAAAGRycy9kb3ducmV2LnhtbERPTWsCMRC9F/wPYQRvNWuFIlujiCDsRVFrob0Nm3Gz&#10;upksSarx35tDocfH+54vk+3EjXxoHSuYjAsQxLXTLTcKTp+b1xmIEJE1do5JwYMCLBeDlzmW2t35&#10;QLdjbEQO4VCiAhNjX0oZakMWw9j1xJk7O28xZugbqT3ec7jt5FtRvEuLLecGgz2tDdXX469VsP+u&#10;0mz65b1MP7vLdluZ/moOSo2GafUBIlKK/+I/d6UV5K35Sr4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kEGSvwAAANoAAAAPAAAAAAAAAAAAAAAAAJgCAABkcnMvZG93bnJl&#10;di54bWxQSwUGAAAAAAQABAD1AAAAhA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sQA&#10;AADaAAAADwAAAGRycy9kb3ducmV2LnhtbESPQWvCQBSE74L/YXlCL6KbtKVo6hpCILSXHmqq59fs&#10;Mwlm34bsNsZ/3y0UPA4z8w2zSyfTiZEG11pWEK8jEMSV1S3XCr7KYrUB4Tyyxs4yKbiRg3Q/n+0w&#10;0fbKnzQefC0ChF2CChrv+0RKVzVk0K1tTxy8sx0M+iCHWuoBrwFuOvkYRS/SYMthocGe8oaqy+HH&#10;KDiesue8/3jSp7J7G2/LLOZvUyj1sJiyVxCeJn8P/7fftYIt/F0JN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PxbEAAAA2gAAAA8AAAAAAAAAAAAAAAAAmAIAAGRycy9k&#10;b3ducmV2LnhtbFBLBQYAAAAABAAEAPUAAACJAw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2dMIA&#10;AADbAAAADwAAAGRycy9kb3ducmV2LnhtbESPzYrCQBCE78K+w9DC3sxEF2WJjiILghfFn32AJtMm&#10;wUxPyEw02affPgjequnqr6tWm97V6kFtqDwbmCYpKOLc24oLA7/X3eQbVIjIFmvPZGCgAJv1x2iF&#10;mfVPPtPjEgslEA4ZGihjbDKtQ16Sw5D4hlh2N986jDK2hbYtPgXuaj1L04V2WLF8KLGhn5Ly+6Vz&#10;QplN88OceN983U/d4OfdXzccjfkc99slqEh9fJtf13sr8SW9dBEB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OvZ0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Qxg8IA&#10;AADbAAAADwAAAGRycy9kb3ducmV2LnhtbERPTWvCQBC9F/wPyxS8FN1ESynRVYIQ9NJDtfU8Zsds&#10;aHY2ZNck/vuuUOhtHu9z1tvRNqKnzteOFaTzBARx6XTNlYKvUzF7B+EDssbGMSm4k4ftZvK0xky7&#10;gT+pP4ZKxBD2GSowIbSZlL40ZNHPXUscuavrLIYIu0rqDocYbhu5SJI3abHm2GCwpZ2h8ud4swq+&#10;z/nrrv1Y6vOp2ff3lzzliy2Umj6P+QpEoDH8i//cBx3np/D4JR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DGDwgAAANsAAAAPAAAAAAAAAAAAAAAAAJgCAABkcnMvZG93&#10;bnJldi54bWxQSwUGAAAAAAQABAD1AAAAhw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2659EC" w:rsidRPr="00565B06" w:rsidRDefault="002659EC" w:rsidP="002659EC">
            <w:pPr>
              <w:pStyle w:val="Heading1"/>
              <w:outlineLvl w:val="0"/>
            </w:pPr>
            <w:r>
              <w:t>PROJECTS UNDERTAKEN</w:t>
            </w:r>
          </w:p>
        </w:tc>
      </w:tr>
    </w:tbl>
    <w:p w:rsidR="00180BC8" w:rsidRDefault="00180BC8" w:rsidP="002659EC"/>
    <w:tbl>
      <w:tblPr>
        <w:tblStyle w:val="TableGrid"/>
        <w:tblW w:w="9374" w:type="dxa"/>
        <w:tblInd w:w="-725" w:type="dxa"/>
        <w:tblLook w:val="04A0" w:firstRow="1" w:lastRow="0" w:firstColumn="1" w:lastColumn="0" w:noHBand="0" w:noVBand="1"/>
        <w:tblDescription w:val="Top table has skills heading, second table has list of skills and bottom table has activities"/>
      </w:tblPr>
      <w:tblGrid>
        <w:gridCol w:w="725"/>
        <w:gridCol w:w="2208"/>
        <w:gridCol w:w="4176"/>
        <w:gridCol w:w="2246"/>
        <w:gridCol w:w="19"/>
      </w:tblGrid>
      <w:tr w:rsidR="00180BC8" w:rsidTr="00083ED3">
        <w:trPr>
          <w:gridBefore w:val="1"/>
          <w:gridAfter w:val="1"/>
          <w:wBefore w:w="725" w:type="dxa"/>
          <w:wAfter w:w="19" w:type="dxa"/>
        </w:trPr>
        <w:tc>
          <w:tcPr>
            <w:tcW w:w="2208" w:type="dxa"/>
            <w:shd w:val="clear" w:color="auto" w:fill="7030A0"/>
          </w:tcPr>
          <w:p w:rsidR="00180BC8" w:rsidRPr="00180BC8" w:rsidRDefault="00180BC8" w:rsidP="002659EC">
            <w:pPr>
              <w:rPr>
                <w:color w:val="FFFFFF" w:themeColor="background1"/>
              </w:rPr>
            </w:pPr>
            <w:r>
              <w:rPr>
                <w:color w:val="FFFFFF" w:themeColor="background1"/>
              </w:rPr>
              <w:t>Name of Institute / Organization</w:t>
            </w:r>
          </w:p>
        </w:tc>
        <w:tc>
          <w:tcPr>
            <w:tcW w:w="4176" w:type="dxa"/>
            <w:shd w:val="clear" w:color="auto" w:fill="7030A0"/>
          </w:tcPr>
          <w:p w:rsidR="00180BC8" w:rsidRPr="00180BC8" w:rsidRDefault="00180BC8" w:rsidP="002659EC">
            <w:pPr>
              <w:rPr>
                <w:color w:val="FFFFFF" w:themeColor="background1"/>
              </w:rPr>
            </w:pPr>
            <w:r>
              <w:rPr>
                <w:color w:val="FFFFFF" w:themeColor="background1"/>
              </w:rPr>
              <w:t>Project Title</w:t>
            </w:r>
          </w:p>
        </w:tc>
        <w:tc>
          <w:tcPr>
            <w:tcW w:w="2246" w:type="dxa"/>
            <w:shd w:val="clear" w:color="auto" w:fill="7030A0"/>
          </w:tcPr>
          <w:p w:rsidR="00180BC8" w:rsidRPr="00180BC8" w:rsidRDefault="00180BC8" w:rsidP="002659EC">
            <w:pPr>
              <w:rPr>
                <w:color w:val="FFFFFF" w:themeColor="background1"/>
              </w:rPr>
            </w:pPr>
            <w:r>
              <w:rPr>
                <w:color w:val="FFFFFF" w:themeColor="background1"/>
              </w:rPr>
              <w:t>Duration</w:t>
            </w:r>
          </w:p>
        </w:tc>
      </w:tr>
      <w:tr w:rsidR="00180BC8" w:rsidTr="00083ED3">
        <w:trPr>
          <w:gridBefore w:val="1"/>
          <w:gridAfter w:val="1"/>
          <w:wBefore w:w="725" w:type="dxa"/>
          <w:wAfter w:w="19" w:type="dxa"/>
        </w:trPr>
        <w:tc>
          <w:tcPr>
            <w:tcW w:w="2208" w:type="dxa"/>
          </w:tcPr>
          <w:p w:rsidR="00180BC8" w:rsidRDefault="00180BC8" w:rsidP="002659EC">
            <w:r>
              <w:t>Self</w:t>
            </w:r>
          </w:p>
        </w:tc>
        <w:tc>
          <w:tcPr>
            <w:tcW w:w="4176" w:type="dxa"/>
          </w:tcPr>
          <w:p w:rsidR="00180BC8" w:rsidRDefault="00180BC8" w:rsidP="002659EC">
            <w:r>
              <w:t xml:space="preserve">Technical Blog at </w:t>
            </w:r>
            <w:hyperlink r:id="rId11" w:history="1">
              <w:r>
                <w:rPr>
                  <w:rStyle w:val="Hyperlink"/>
                </w:rPr>
                <w:t>https://sanctum9.wordpress.com/</w:t>
              </w:r>
            </w:hyperlink>
          </w:p>
        </w:tc>
        <w:tc>
          <w:tcPr>
            <w:tcW w:w="2246" w:type="dxa"/>
          </w:tcPr>
          <w:p w:rsidR="00180BC8" w:rsidRDefault="00180BC8" w:rsidP="002659EC">
            <w:r>
              <w:t>2-3 days in creation. Blog is updated periodically.</w:t>
            </w:r>
          </w:p>
        </w:tc>
      </w:tr>
      <w:tr w:rsidR="00180BC8" w:rsidTr="00083ED3">
        <w:trPr>
          <w:gridBefore w:val="1"/>
          <w:gridAfter w:val="1"/>
          <w:wBefore w:w="725" w:type="dxa"/>
          <w:wAfter w:w="19" w:type="dxa"/>
        </w:trPr>
        <w:tc>
          <w:tcPr>
            <w:tcW w:w="2208" w:type="dxa"/>
          </w:tcPr>
          <w:p w:rsidR="00180BC8" w:rsidRDefault="00180BC8" w:rsidP="002659EC">
            <w:r>
              <w:t>Self</w:t>
            </w:r>
          </w:p>
        </w:tc>
        <w:tc>
          <w:tcPr>
            <w:tcW w:w="4176" w:type="dxa"/>
          </w:tcPr>
          <w:p w:rsidR="00180BC8" w:rsidRDefault="00180BC8" w:rsidP="002659EC">
            <w:r>
              <w:t>Secure Password Generator &amp; Manager with</w:t>
            </w:r>
            <w:r w:rsidR="009F6F6E">
              <w:t xml:space="preserve"> </w:t>
            </w:r>
            <w:r w:rsidR="009F6F6E" w:rsidRPr="009F6F6E">
              <w:t>AES256-CBC</w:t>
            </w:r>
            <w:r>
              <w:t xml:space="preserve"> encryption. Hosted at : </w:t>
            </w:r>
            <w:hyperlink r:id="rId12" w:history="1">
              <w:r>
                <w:rPr>
                  <w:rStyle w:val="Hyperlink"/>
                </w:rPr>
                <w:t>https://github.com/GourabIX/auth_manager</w:t>
              </w:r>
            </w:hyperlink>
          </w:p>
        </w:tc>
        <w:tc>
          <w:tcPr>
            <w:tcW w:w="2246" w:type="dxa"/>
          </w:tcPr>
          <w:p w:rsidR="00180BC8" w:rsidRDefault="007F06FA" w:rsidP="002659EC">
            <w:r>
              <w:t>3</w:t>
            </w:r>
            <w:r w:rsidR="00180BC8">
              <w:t xml:space="preserve"> days. In continuous development.</w:t>
            </w:r>
          </w:p>
        </w:tc>
      </w:tr>
      <w:tr w:rsidR="00180BC8" w:rsidTr="00083ED3">
        <w:trPr>
          <w:gridBefore w:val="1"/>
          <w:gridAfter w:val="1"/>
          <w:wBefore w:w="725" w:type="dxa"/>
          <w:wAfter w:w="19" w:type="dxa"/>
        </w:trPr>
        <w:tc>
          <w:tcPr>
            <w:tcW w:w="2208" w:type="dxa"/>
          </w:tcPr>
          <w:p w:rsidR="00180BC8" w:rsidRDefault="00180BC8" w:rsidP="00180BC8">
            <w:r w:rsidRPr="00180BC8">
              <w:t xml:space="preserve">National Small </w:t>
            </w:r>
            <w:r>
              <w:t>I</w:t>
            </w:r>
            <w:r w:rsidRPr="00180BC8">
              <w:t>ndustries Corp.  Technical Services Centre</w:t>
            </w:r>
          </w:p>
        </w:tc>
        <w:tc>
          <w:tcPr>
            <w:tcW w:w="4176" w:type="dxa"/>
          </w:tcPr>
          <w:p w:rsidR="00180BC8" w:rsidRDefault="00180BC8" w:rsidP="002659EC"/>
          <w:p w:rsidR="00180BC8" w:rsidRDefault="00180BC8" w:rsidP="002659EC">
            <w:r w:rsidRPr="00180BC8">
              <w:t>Wi-Fi Digital Data Communication</w:t>
            </w:r>
          </w:p>
        </w:tc>
        <w:tc>
          <w:tcPr>
            <w:tcW w:w="2246" w:type="dxa"/>
          </w:tcPr>
          <w:p w:rsidR="00180BC8" w:rsidRDefault="00180BC8" w:rsidP="002659EC">
            <w:r>
              <w:t>18 days.</w:t>
            </w:r>
          </w:p>
        </w:tc>
      </w:tr>
      <w:tr w:rsidR="00083ED3" w:rsidTr="00083ED3">
        <w:trPr>
          <w:gridBefore w:val="1"/>
          <w:gridAfter w:val="1"/>
          <w:wBefore w:w="725" w:type="dxa"/>
          <w:wAfter w:w="19" w:type="dxa"/>
        </w:trPr>
        <w:tc>
          <w:tcPr>
            <w:tcW w:w="2208" w:type="dxa"/>
          </w:tcPr>
          <w:p w:rsidR="00083ED3" w:rsidRPr="00180BC8" w:rsidRDefault="00083ED3" w:rsidP="00180BC8">
            <w:r>
              <w:t xml:space="preserve">Techno International – </w:t>
            </w:r>
            <w:proofErr w:type="spellStart"/>
            <w:r>
              <w:t>Batanagar</w:t>
            </w:r>
            <w:proofErr w:type="spellEnd"/>
          </w:p>
        </w:tc>
        <w:tc>
          <w:tcPr>
            <w:tcW w:w="4176" w:type="dxa"/>
          </w:tcPr>
          <w:p w:rsidR="00083ED3" w:rsidRDefault="00083ED3" w:rsidP="002659EC">
            <w:r>
              <w:t>RFID Based Car Parking System with auto-finance facilities</w:t>
            </w:r>
          </w:p>
        </w:tc>
        <w:tc>
          <w:tcPr>
            <w:tcW w:w="2246" w:type="dxa"/>
          </w:tcPr>
          <w:p w:rsidR="00083ED3" w:rsidRDefault="00083ED3" w:rsidP="002659EC">
            <w:r>
              <w:t>In progress</w:t>
            </w:r>
          </w:p>
        </w:tc>
      </w:tr>
      <w:tr w:rsidR="002659EC" w:rsidRPr="00565B06" w:rsidTr="00083E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725" w:type="dxa"/>
            <w:tcMar>
              <w:right w:w="216" w:type="dxa"/>
            </w:tcMar>
            <w:vAlign w:val="bottom"/>
          </w:tcPr>
          <w:p w:rsidR="002659EC" w:rsidRPr="00565B06" w:rsidRDefault="002659EC" w:rsidP="00C62D75">
            <w:pPr>
              <w:pStyle w:val="Icons"/>
            </w:pPr>
            <w:r w:rsidRPr="00565B06">
              <w:rPr>
                <w:noProof/>
                <w:lang w:val="en-IN" w:eastAsia="en-IN"/>
              </w:rPr>
              <mc:AlternateContent>
                <mc:Choice Requires="wpg">
                  <w:drawing>
                    <wp:inline distT="0" distB="0" distL="0" distR="0" wp14:anchorId="61741001" wp14:editId="3C96D5BF">
                      <wp:extent cx="274320" cy="274320"/>
                      <wp:effectExtent l="0" t="0" r="0" b="0"/>
                      <wp:docPr id="12"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57AE0D7"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31u3&#10;NsgQAADWeAAADgAAAAAAAAAAAAAAAAAuAgAAZHJzL2Uyb0RvYy54bWxQSwECLQAUAAYACAAAACEA&#10;GGrsh9kAAAADAQAADwAAAAAAAAAAAAAAAAAiEwAAZHJzL2Rvd25yZXYueG1sUEsFBgAAAAAEAAQA&#10;8wAAACgUA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C0MQA&#10;AADbAAAADwAAAGRycy9kb3ducmV2LnhtbESPQWsCMRSE7wX/Q3iCt5rVgpWtUUQQ9qJUW8HeHpvX&#10;zdbNy5Kkmv57Uyj0OMzMN8xilWwnruRD61jBZFyAIK6dbrlR8P62fZyDCBFZY+eYFPxQgNVy8LDA&#10;UrsbH+h6jI3IEA4lKjAx9qWUoTZkMYxdT5y9T+ctxix9I7XHW4bbTk6LYiYttpwXDPa0MVRfjt9W&#10;weu5SvOnk/cyfey/drvK9BdzUGo0TOsXEJFS/A//tSutYPoM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AtD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So78A&#10;AADbAAAADwAAAGRycy9kb3ducmV2LnhtbERPTYvCMBC9C/6HMMJeRFN1EalGKYKsFw9a9Tw2Y1ts&#10;JqWJtf57cxD2+Hjfq01nKtFS40rLCibjCARxZnXJuYJzuhstQDiPrLGyTAre5GCz7vdWGGv74iO1&#10;J5+LEMIuRgWF93UspcsKMujGtiYO3N02Bn2ATS51g68Qbio5jaK5NFhyaCiwpm1B2eP0NAou1+R3&#10;Wx9m+ppWf+17mEz4ZnZK/Qy6ZAnCU+f/xV/3XiuYhrHh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AlKj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VMIA&#10;AADbAAAADwAAAGRycy9kb3ducmV2LnhtbESP3YrCMBSE7xd8h3AWvFvTVhS3axRZWPBG8e8BDs3Z&#10;tticlCatrU9vBMHLYWa+YZbr3lSio8aVlhXEkwgEcWZ1ybmCy/nvawHCeWSNlWVSMJCD9Wr0scRU&#10;2xsfqTv5XAQIuxQVFN7XqZQuK8igm9iaOHj/tjHog2xyqRu8BbipZBJFc2mw5LBQYE2/BWXXU2sC&#10;JYmz3Yx4W0+vh3aws/beDnulxp/95geEp96/w6/2VitIvuH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JVU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3IeL8A&#10;AADbAAAADwAAAGRycy9kb3ducmV2LnhtbERPy4rCMBTdC/5DuMJsRFMfiFSjFEGczSy06vraXNti&#10;c1OaWOvfTxaCy8N5r7edqURLjSstK5iMIxDEmdUl5wrO6X60BOE8ssbKMil4k4Ptpt9bY6zti4/U&#10;nnwuQgi7GBUU3texlC4ryKAb25o4cHfbGPQBNrnUDb5CuKnkNIoW0mDJoaHAmnYFZY/T0yi4XJP5&#10;rv6b6WtaHdr3MJnwzeyV+hl0yQqEp85/xR/3r1YwC+v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rch4vwAAANsAAAAPAAAAAAAAAAAAAAAAAJgCAABkcnMvZG93bnJl&#10;di54bWxQSwUGAAAAAAQABAD1AAAAhA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gridSpan w:val="4"/>
          </w:tcPr>
          <w:p w:rsidR="001F2CA9" w:rsidRDefault="001F2CA9" w:rsidP="00C62D75">
            <w:pPr>
              <w:pStyle w:val="Heading1"/>
              <w:outlineLvl w:val="0"/>
            </w:pPr>
          </w:p>
          <w:p w:rsidR="002659EC" w:rsidRPr="00565B06" w:rsidRDefault="002659EC" w:rsidP="00C62D75">
            <w:pPr>
              <w:pStyle w:val="Heading1"/>
              <w:outlineLvl w:val="0"/>
            </w:pPr>
            <w:r>
              <w:t>trainings</w:t>
            </w:r>
          </w:p>
        </w:tc>
      </w:tr>
    </w:tbl>
    <w:p w:rsidR="002659EC" w:rsidRDefault="002659EC" w:rsidP="002659EC"/>
    <w:tbl>
      <w:tblPr>
        <w:tblStyle w:val="TableGrid"/>
        <w:tblW w:w="9374" w:type="dxa"/>
        <w:tblInd w:w="-725" w:type="dxa"/>
        <w:tblLook w:val="04A0" w:firstRow="1" w:lastRow="0" w:firstColumn="1" w:lastColumn="0" w:noHBand="0" w:noVBand="1"/>
        <w:tblDescription w:val="Top table has skills heading, second table has list of skills and bottom table has activities"/>
      </w:tblPr>
      <w:tblGrid>
        <w:gridCol w:w="725"/>
        <w:gridCol w:w="4405"/>
        <w:gridCol w:w="4230"/>
        <w:gridCol w:w="14"/>
      </w:tblGrid>
      <w:tr w:rsidR="00685E34" w:rsidTr="00083ED3">
        <w:trPr>
          <w:gridBefore w:val="1"/>
          <w:gridAfter w:val="1"/>
          <w:wBefore w:w="725" w:type="dxa"/>
          <w:wAfter w:w="14" w:type="dxa"/>
        </w:trPr>
        <w:tc>
          <w:tcPr>
            <w:tcW w:w="4405" w:type="dxa"/>
            <w:shd w:val="clear" w:color="auto" w:fill="7030A0"/>
          </w:tcPr>
          <w:p w:rsidR="00685E34" w:rsidRPr="00180BC8" w:rsidRDefault="00685E34" w:rsidP="00685E34">
            <w:pPr>
              <w:rPr>
                <w:color w:val="FFFFFF" w:themeColor="background1"/>
              </w:rPr>
            </w:pPr>
            <w:r>
              <w:rPr>
                <w:color w:val="FFFFFF" w:themeColor="background1"/>
              </w:rPr>
              <w:t>Name of Institute / Organization</w:t>
            </w:r>
          </w:p>
        </w:tc>
        <w:tc>
          <w:tcPr>
            <w:tcW w:w="4230" w:type="dxa"/>
            <w:shd w:val="clear" w:color="auto" w:fill="7030A0"/>
          </w:tcPr>
          <w:p w:rsidR="00685E34" w:rsidRPr="00180BC8" w:rsidRDefault="00685E34" w:rsidP="00685E34">
            <w:pPr>
              <w:rPr>
                <w:color w:val="FFFFFF" w:themeColor="background1"/>
              </w:rPr>
            </w:pPr>
            <w:r>
              <w:rPr>
                <w:color w:val="FFFFFF" w:themeColor="background1"/>
              </w:rPr>
              <w:t>Title</w:t>
            </w:r>
          </w:p>
        </w:tc>
      </w:tr>
      <w:tr w:rsidR="00B754CF" w:rsidTr="00083ED3">
        <w:trPr>
          <w:gridBefore w:val="1"/>
          <w:gridAfter w:val="1"/>
          <w:wBefore w:w="725" w:type="dxa"/>
          <w:wAfter w:w="14" w:type="dxa"/>
        </w:trPr>
        <w:tc>
          <w:tcPr>
            <w:tcW w:w="4405" w:type="dxa"/>
          </w:tcPr>
          <w:p w:rsidR="00B754CF" w:rsidRDefault="00B754CF" w:rsidP="00685E34">
            <w:r>
              <w:t>Lynda.com (LinkedIn Learning)</w:t>
            </w:r>
          </w:p>
        </w:tc>
        <w:tc>
          <w:tcPr>
            <w:tcW w:w="4230" w:type="dxa"/>
          </w:tcPr>
          <w:p w:rsidR="00B754CF" w:rsidRDefault="00B754CF" w:rsidP="00685E34">
            <w:r w:rsidRPr="00B754CF">
              <w:t>Perl 5 Essential Certification Course</w:t>
            </w:r>
          </w:p>
        </w:tc>
      </w:tr>
      <w:tr w:rsidR="00B754CF" w:rsidTr="00083ED3">
        <w:trPr>
          <w:gridBefore w:val="1"/>
          <w:gridAfter w:val="1"/>
          <w:wBefore w:w="725" w:type="dxa"/>
          <w:wAfter w:w="14" w:type="dxa"/>
        </w:trPr>
        <w:tc>
          <w:tcPr>
            <w:tcW w:w="4405" w:type="dxa"/>
          </w:tcPr>
          <w:p w:rsidR="00B754CF" w:rsidRDefault="00B754CF" w:rsidP="00685E34">
            <w:r>
              <w:t>Lynda.com (LinkedIn</w:t>
            </w:r>
            <w:r w:rsidRPr="00B754CF">
              <w:t xml:space="preserve"> Learning)</w:t>
            </w:r>
          </w:p>
        </w:tc>
        <w:tc>
          <w:tcPr>
            <w:tcW w:w="4230" w:type="dxa"/>
          </w:tcPr>
          <w:p w:rsidR="00B754CF" w:rsidRDefault="00B754CF" w:rsidP="00685E34">
            <w:r w:rsidRPr="00B754CF">
              <w:t>Artificial Intelligence Foundations</w:t>
            </w:r>
            <w:r>
              <w:t xml:space="preserve"> Certification Course</w:t>
            </w:r>
          </w:p>
        </w:tc>
      </w:tr>
      <w:tr w:rsidR="00685E34" w:rsidTr="00083ED3">
        <w:trPr>
          <w:gridBefore w:val="1"/>
          <w:gridAfter w:val="1"/>
          <w:wBefore w:w="725" w:type="dxa"/>
          <w:wAfter w:w="14" w:type="dxa"/>
        </w:trPr>
        <w:tc>
          <w:tcPr>
            <w:tcW w:w="4405" w:type="dxa"/>
          </w:tcPr>
          <w:p w:rsidR="00685E34" w:rsidRDefault="00685E34" w:rsidP="00685E34">
            <w:proofErr w:type="spellStart"/>
            <w:r>
              <w:t>Prasar</w:t>
            </w:r>
            <w:proofErr w:type="spellEnd"/>
            <w:r>
              <w:t xml:space="preserve"> </w:t>
            </w:r>
            <w:proofErr w:type="spellStart"/>
            <w:r>
              <w:t>Bharati</w:t>
            </w:r>
            <w:proofErr w:type="spellEnd"/>
            <w:r>
              <w:t>, All India Radio (Kolkata)</w:t>
            </w:r>
          </w:p>
        </w:tc>
        <w:tc>
          <w:tcPr>
            <w:tcW w:w="4230" w:type="dxa"/>
          </w:tcPr>
          <w:p w:rsidR="00685E34" w:rsidRDefault="00685E34" w:rsidP="00685E34">
            <w:r>
              <w:t>Vocational Training</w:t>
            </w:r>
          </w:p>
        </w:tc>
      </w:tr>
      <w:tr w:rsidR="00685E34" w:rsidTr="00083ED3">
        <w:trPr>
          <w:gridBefore w:val="1"/>
          <w:gridAfter w:val="1"/>
          <w:wBefore w:w="725" w:type="dxa"/>
          <w:wAfter w:w="14" w:type="dxa"/>
        </w:trPr>
        <w:tc>
          <w:tcPr>
            <w:tcW w:w="4405" w:type="dxa"/>
          </w:tcPr>
          <w:p w:rsidR="00685E34" w:rsidRDefault="00685E34" w:rsidP="00685E34">
            <w:r>
              <w:t>OAASA Technologies</w:t>
            </w:r>
          </w:p>
        </w:tc>
        <w:tc>
          <w:tcPr>
            <w:tcW w:w="4230" w:type="dxa"/>
          </w:tcPr>
          <w:p w:rsidR="00685E34" w:rsidRDefault="00685E34" w:rsidP="00685E34">
            <w:r w:rsidRPr="00685E34">
              <w:t>Database Management System (DBMS) using Oracle</w:t>
            </w:r>
          </w:p>
        </w:tc>
      </w:tr>
      <w:tr w:rsidR="00685E34" w:rsidTr="00083ED3">
        <w:trPr>
          <w:gridBefore w:val="1"/>
          <w:gridAfter w:val="1"/>
          <w:wBefore w:w="725" w:type="dxa"/>
          <w:wAfter w:w="14" w:type="dxa"/>
        </w:trPr>
        <w:tc>
          <w:tcPr>
            <w:tcW w:w="4405" w:type="dxa"/>
          </w:tcPr>
          <w:p w:rsidR="00685E34" w:rsidRDefault="00685E34" w:rsidP="00685E34">
            <w:proofErr w:type="spellStart"/>
            <w:r>
              <w:t>WebTek</w:t>
            </w:r>
            <w:proofErr w:type="spellEnd"/>
            <w:r>
              <w:t xml:space="preserve"> Labs</w:t>
            </w:r>
          </w:p>
        </w:tc>
        <w:tc>
          <w:tcPr>
            <w:tcW w:w="4230" w:type="dxa"/>
          </w:tcPr>
          <w:p w:rsidR="00685E34" w:rsidRPr="00685E34" w:rsidRDefault="00685E34" w:rsidP="00685E34">
            <w:r>
              <w:t>MATLAB</w:t>
            </w:r>
          </w:p>
        </w:tc>
      </w:tr>
      <w:tr w:rsidR="00083ED3" w:rsidRPr="00565B06" w:rsidTr="00083E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725" w:type="dxa"/>
            <w:tcMar>
              <w:right w:w="216" w:type="dxa"/>
            </w:tcMar>
            <w:vAlign w:val="bottom"/>
          </w:tcPr>
          <w:p w:rsidR="00083ED3" w:rsidRPr="00565B06" w:rsidRDefault="00083ED3" w:rsidP="00DB75F7">
            <w:pPr>
              <w:pStyle w:val="Icons"/>
            </w:pPr>
            <w:r w:rsidRPr="00565B06">
              <w:rPr>
                <w:noProof/>
                <w:lang w:val="en-IN" w:eastAsia="en-IN"/>
              </w:rPr>
              <mc:AlternateContent>
                <mc:Choice Requires="wpg">
                  <w:drawing>
                    <wp:inline distT="0" distB="0" distL="0" distR="0" wp14:anchorId="7479A84A" wp14:editId="7A3A1378">
                      <wp:extent cx="274320" cy="274320"/>
                      <wp:effectExtent l="0" t="0" r="0" b="0"/>
                      <wp:docPr id="3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76922EB"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UDcQA&#10;AADbAAAADwAAAGRycy9kb3ducmV2LnhtbESPQWsCMRSE7wX/Q3hCbzVrBStbo4gg7MWitoK9PTav&#10;m62blyVJNf57Uyj0OMzMN8x8mWwnLuRD61jBeFSAIK6dbrlR8PG+eZqBCBFZY+eYFNwowHIxeJhj&#10;qd2V93Q5xEZkCIcSFZgY+1LKUBuyGEauJ87el/MWY5a+kdrjNcNtJ5+LYiottpwXDPa0NlSfDz9W&#10;we5Updnk6L1Mn2/f221l+rPZK/U4TKtXEJFS/A//tSutYPICv1/y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ulA3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vEfr8A&#10;AADbAAAADwAAAGRycy9kb3ducmV2LnhtbERPy4rCMBTdC/5DuMJsRFMfiFSjFEGczSy06vraXNti&#10;c1OaWOvfTxaCy8N5r7edqURLjSstK5iMIxDEmdUl5wrO6X60BOE8ssbKMil4k4Ptpt9bY6zti4/U&#10;nnwuQgi7GBUU3texlC4ryKAb25o4cHfbGPQBNrnUDb5CuKnkNIoW0mDJoaHAmnYFZY/T0yi4XJP5&#10;rv6b6WtaHdr3MJnwzeyV+hl0yQqEp85/xR/3r1YwC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28R+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DicIA&#10;AADbAAAADwAAAGRycy9kb3ducmV2LnhtbESP3YrCMBSE7xd8h3AE79a0FUWrUUQQvFHWnwc4NMe2&#10;2JyUJtXWpzcLC3s5zMw3zGrTmUo8qXGlZQXxOAJBnFldcq7gdt1/z0E4j6yxskwKenKwWQ++Vphq&#10;++IzPS8+FwHCLkUFhfd1KqXLCjLoxrYmDt7dNgZ9kE0udYOvADeVTKJoJg2WHBYKrGlXUPa4tCZQ&#10;kjg7TokP9eTx0/Z22r7b/qTUaNhtlyA8df4//Nc+aAWTBfx+CT9Ar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QOJwgAAANsAAAAPAAAAAAAAAAAAAAAAAJgCAABkcnMvZG93&#10;bnJldi54bWxQSwUGAAAAAAQABAD1AAAAhwM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7Bb8A&#10;AADbAAAADwAAAGRycy9kb3ducmV2LnhtbERPy4rCMBTdC/5DuMJsRFMfiFSjFEGczSy06vraXNti&#10;c1OaWOvfTxaCy8N5r7edqURLjSstK5iMIxDEmdUl5wrO6X60BOE8ssbKMil4k4Ptpt9bY6zti4/U&#10;nnwuQgi7GBUU3texlC4ryKAb25o4cHfbGPQBNrnUDb5CuKnkNIoW0mDJoaHAmnYFZY/T0yi4XJP5&#10;rv6b6WtaHdr3MJnwzeyV+hl0yQqEp85/xR/3r1YwD+v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7sFvwAAANsAAAAPAAAAAAAAAAAAAAAAAJgCAABkcnMvZG93bnJl&#10;di54bWxQSwUGAAAAAAQABAD1AAAAhAM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gridSpan w:val="3"/>
          </w:tcPr>
          <w:p w:rsidR="001F2CA9" w:rsidRDefault="001F2CA9" w:rsidP="00DB75F7">
            <w:pPr>
              <w:pStyle w:val="Heading1"/>
              <w:outlineLvl w:val="0"/>
            </w:pPr>
          </w:p>
          <w:p w:rsidR="00083ED3" w:rsidRPr="00565B06" w:rsidRDefault="00083ED3" w:rsidP="00DB75F7">
            <w:pPr>
              <w:pStyle w:val="Heading1"/>
              <w:outlineLvl w:val="0"/>
            </w:pPr>
            <w:r>
              <w:t>ACHIEVEMENTS</w:t>
            </w:r>
          </w:p>
        </w:tc>
      </w:tr>
    </w:tbl>
    <w:p w:rsidR="00640B8B" w:rsidRDefault="00640B8B" w:rsidP="00640B8B">
      <w:pPr>
        <w:pStyle w:val="ListParagraph"/>
        <w:ind w:left="360"/>
      </w:pPr>
    </w:p>
    <w:p w:rsidR="009D62E5" w:rsidRDefault="0006497B" w:rsidP="009D62E5">
      <w:pPr>
        <w:pStyle w:val="ListParagraph"/>
        <w:numPr>
          <w:ilvl w:val="0"/>
          <w:numId w:val="19"/>
        </w:numPr>
      </w:pPr>
      <w:r>
        <w:t>Secured</w:t>
      </w:r>
      <w:r w:rsidR="009D62E5" w:rsidRPr="00F56A8B">
        <w:t xml:space="preserve"> several Merit awards</w:t>
      </w:r>
      <w:r w:rsidR="009D62E5">
        <w:t xml:space="preserve"> &amp; certificates</w:t>
      </w:r>
      <w:r w:rsidR="009D62E5" w:rsidRPr="00F56A8B">
        <w:t xml:space="preserve"> for academic performance</w:t>
      </w:r>
      <w:r w:rsidR="009D62E5">
        <w:t xml:space="preserve"> across semesters.</w:t>
      </w:r>
    </w:p>
    <w:p w:rsidR="009D62E5" w:rsidRDefault="009D62E5" w:rsidP="009D62E5">
      <w:pPr>
        <w:pStyle w:val="ListParagraph"/>
        <w:numPr>
          <w:ilvl w:val="0"/>
          <w:numId w:val="19"/>
        </w:numPr>
      </w:pPr>
      <w:r>
        <w:t>P</w:t>
      </w:r>
      <w:r w:rsidRPr="00F56A8B">
        <w:t>articipated in Annual S</w:t>
      </w:r>
      <w:r>
        <w:t xml:space="preserve">cience &amp; Technology Fair – 2018 at Techno International - </w:t>
      </w:r>
      <w:proofErr w:type="spellStart"/>
      <w:r>
        <w:t>Batanagar</w:t>
      </w:r>
      <w:proofErr w:type="spellEnd"/>
      <w:r>
        <w:t>.</w:t>
      </w:r>
    </w:p>
    <w:p w:rsidR="009D62E5" w:rsidRDefault="0006497B" w:rsidP="009D62E5">
      <w:pPr>
        <w:pStyle w:val="ListParagraph"/>
        <w:numPr>
          <w:ilvl w:val="0"/>
          <w:numId w:val="19"/>
        </w:numPr>
      </w:pPr>
      <w:r>
        <w:t>Received</w:t>
      </w:r>
      <w:r w:rsidR="009D62E5">
        <w:t xml:space="preserve"> Certificate of Diligence.</w:t>
      </w:r>
    </w:p>
    <w:p w:rsidR="0082336F" w:rsidRDefault="00640B8B" w:rsidP="0082336F">
      <w:pPr>
        <w:pStyle w:val="ListParagraph"/>
        <w:numPr>
          <w:ilvl w:val="0"/>
          <w:numId w:val="19"/>
        </w:numPr>
      </w:pPr>
      <w:r>
        <w:t>Co-founded “Heritage Club” at Hartley Higher Secondary School.</w:t>
      </w:r>
    </w:p>
    <w:p w:rsidR="009D62E5" w:rsidRDefault="001F2CA9" w:rsidP="00A8361C">
      <w:pPr>
        <w:pStyle w:val="ListParagraph"/>
        <w:numPr>
          <w:ilvl w:val="0"/>
          <w:numId w:val="19"/>
        </w:numPr>
      </w:pPr>
      <w:r>
        <w:t>Ranked 2</w:t>
      </w:r>
      <w:r w:rsidRPr="001F2CA9">
        <w:rPr>
          <w:vertAlign w:val="superscript"/>
        </w:rPr>
        <w:t>nd</w:t>
      </w:r>
      <w:r>
        <w:t xml:space="preserve"> in PowerPoint Presentation competition at Techno International – </w:t>
      </w:r>
      <w:proofErr w:type="spellStart"/>
      <w:r>
        <w:t>Batanagar</w:t>
      </w:r>
      <w:proofErr w:type="spellEnd"/>
      <w:r>
        <w:t>.</w:t>
      </w:r>
    </w:p>
    <w:p w:rsidR="001F2CA9" w:rsidRDefault="001F2CA9" w:rsidP="001F2CA9"/>
    <w:p w:rsidR="00A8361C" w:rsidRPr="00565B06" w:rsidRDefault="00A8361C" w:rsidP="00A8361C">
      <w:r w:rsidRPr="00A8361C">
        <w:t>Thank you for taking the time to read and consider this applicat</w:t>
      </w:r>
      <w:r>
        <w:t>ion. It is a summary</w:t>
      </w:r>
      <w:r w:rsidRPr="00A8361C">
        <w:t xml:space="preserve"> of</w:t>
      </w:r>
      <w:r>
        <w:t xml:space="preserve"> my journey and</w:t>
      </w:r>
      <w:r w:rsidRPr="00A8361C">
        <w:t xml:space="preserve"> experience, so please</w:t>
      </w:r>
      <w:r>
        <w:t xml:space="preserve"> do</w:t>
      </w:r>
      <w:r w:rsidRPr="00A8361C">
        <w:t xml:space="preserve"> reach out if you have any queries</w:t>
      </w:r>
      <w:r>
        <w:t>.</w:t>
      </w:r>
    </w:p>
    <w:sectPr w:rsidR="00A8361C" w:rsidRPr="00565B06" w:rsidSect="00FE18B2">
      <w:headerReference w:type="first" r:id="rId13"/>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757" w:rsidRDefault="00612757" w:rsidP="00F534FB">
      <w:pPr>
        <w:spacing w:after="0"/>
      </w:pPr>
      <w:r>
        <w:separator/>
      </w:r>
    </w:p>
  </w:endnote>
  <w:endnote w:type="continuationSeparator" w:id="0">
    <w:p w:rsidR="00612757" w:rsidRDefault="00612757"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757" w:rsidRDefault="00612757" w:rsidP="00F534FB">
      <w:pPr>
        <w:spacing w:after="0"/>
      </w:pPr>
      <w:r>
        <w:separator/>
      </w:r>
    </w:p>
  </w:footnote>
  <w:footnote w:type="continuationSeparator" w:id="0">
    <w:p w:rsidR="00612757" w:rsidRDefault="00612757"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B1" w:rsidRDefault="005324B1">
    <w:pPr>
      <w:pStyle w:val="Header"/>
    </w:pPr>
    <w:r>
      <w:rPr>
        <w:noProof/>
        <w:lang w:val="en-IN" w:eastAsia="en-IN"/>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DA2CF54"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160B6A"/>
    <w:multiLevelType w:val="hybridMultilevel"/>
    <w:tmpl w:val="21E0F6C4"/>
    <w:lvl w:ilvl="0" w:tplc="1194A500">
      <w:start w:val="1"/>
      <w:numFmt w:val="bullet"/>
      <w:lvlText w:val=""/>
      <w:lvlJc w:val="left"/>
      <w:pPr>
        <w:ind w:left="360" w:hanging="360"/>
      </w:pPr>
      <w:rPr>
        <w:rFonts w:ascii="Symbol" w:hAnsi="Symbol" w:hint="default"/>
        <w:color w:val="77448B"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470593F"/>
    <w:multiLevelType w:val="hybridMultilevel"/>
    <w:tmpl w:val="FFE6D5CA"/>
    <w:lvl w:ilvl="0" w:tplc="1194A500">
      <w:start w:val="1"/>
      <w:numFmt w:val="bullet"/>
      <w:lvlText w:val=""/>
      <w:lvlJc w:val="left"/>
      <w:pPr>
        <w:ind w:left="360" w:hanging="360"/>
      </w:pPr>
      <w:rPr>
        <w:rFonts w:ascii="Symbol" w:hAnsi="Symbol" w:hint="default"/>
        <w:color w:val="77448B"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77764D"/>
    <w:multiLevelType w:val="hybridMultilevel"/>
    <w:tmpl w:val="919A2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4C34AB"/>
    <w:multiLevelType w:val="hybridMultilevel"/>
    <w:tmpl w:val="AF200E9C"/>
    <w:lvl w:ilvl="0" w:tplc="BFB63074">
      <w:start w:val="1"/>
      <w:numFmt w:val="bullet"/>
      <w:lvlText w:val=""/>
      <w:lvlJc w:val="left"/>
      <w:pPr>
        <w:ind w:left="360" w:hanging="360"/>
      </w:pPr>
      <w:rPr>
        <w:rFonts w:ascii="Symbol" w:hAnsi="Symbol" w:hint="default"/>
        <w:color w:val="7030A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C971E8"/>
    <w:multiLevelType w:val="hybridMultilevel"/>
    <w:tmpl w:val="62EEDF6C"/>
    <w:lvl w:ilvl="0" w:tplc="BFB63074">
      <w:start w:val="1"/>
      <w:numFmt w:val="bullet"/>
      <w:lvlText w:val=""/>
      <w:lvlJc w:val="left"/>
      <w:pPr>
        <w:ind w:left="360" w:hanging="360"/>
      </w:pPr>
      <w:rPr>
        <w:rFonts w:ascii="Symbol" w:hAnsi="Symbol" w:hint="default"/>
        <w:color w:val="7030A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F373E8"/>
    <w:multiLevelType w:val="hybridMultilevel"/>
    <w:tmpl w:val="4A2CF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1"/>
  </w:num>
  <w:num w:numId="17">
    <w:abstractNumId w:val="16"/>
  </w:num>
  <w:num w:numId="18">
    <w:abstractNumId w:val="19"/>
  </w:num>
  <w:num w:numId="19">
    <w:abstractNumId w:val="17"/>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8B"/>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6497B"/>
    <w:rsid w:val="00075B13"/>
    <w:rsid w:val="00083ED3"/>
    <w:rsid w:val="00092692"/>
    <w:rsid w:val="00093DDA"/>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0BC8"/>
    <w:rsid w:val="00182F07"/>
    <w:rsid w:val="001858BD"/>
    <w:rsid w:val="00192573"/>
    <w:rsid w:val="00194A3D"/>
    <w:rsid w:val="00197261"/>
    <w:rsid w:val="001A2A99"/>
    <w:rsid w:val="001A6641"/>
    <w:rsid w:val="001B0811"/>
    <w:rsid w:val="001B3B5F"/>
    <w:rsid w:val="001B720C"/>
    <w:rsid w:val="001C0DEE"/>
    <w:rsid w:val="001C3957"/>
    <w:rsid w:val="001C46E5"/>
    <w:rsid w:val="001C4DF1"/>
    <w:rsid w:val="001E08A4"/>
    <w:rsid w:val="001F2CA9"/>
    <w:rsid w:val="0020735F"/>
    <w:rsid w:val="00210E4B"/>
    <w:rsid w:val="002146F8"/>
    <w:rsid w:val="00215593"/>
    <w:rsid w:val="00217917"/>
    <w:rsid w:val="002372E8"/>
    <w:rsid w:val="0023768B"/>
    <w:rsid w:val="0025163F"/>
    <w:rsid w:val="00254330"/>
    <w:rsid w:val="00260F01"/>
    <w:rsid w:val="002659EC"/>
    <w:rsid w:val="00275C94"/>
    <w:rsid w:val="00277638"/>
    <w:rsid w:val="0028164F"/>
    <w:rsid w:val="002823BE"/>
    <w:rsid w:val="00297ED0"/>
    <w:rsid w:val="002A4EDA"/>
    <w:rsid w:val="002B01E3"/>
    <w:rsid w:val="002B3FC8"/>
    <w:rsid w:val="002F10E7"/>
    <w:rsid w:val="002F69E4"/>
    <w:rsid w:val="00300A98"/>
    <w:rsid w:val="00300BE7"/>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0E23"/>
    <w:rsid w:val="004B6A2A"/>
    <w:rsid w:val="004C0172"/>
    <w:rsid w:val="004C1AF6"/>
    <w:rsid w:val="004C389B"/>
    <w:rsid w:val="004C5C49"/>
    <w:rsid w:val="004D0521"/>
    <w:rsid w:val="004D128F"/>
    <w:rsid w:val="004D3EB1"/>
    <w:rsid w:val="004D465D"/>
    <w:rsid w:val="004D6D24"/>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36EE"/>
    <w:rsid w:val="005E6E43"/>
    <w:rsid w:val="005F4455"/>
    <w:rsid w:val="006104FF"/>
    <w:rsid w:val="00612757"/>
    <w:rsid w:val="00614B7C"/>
    <w:rsid w:val="006159D5"/>
    <w:rsid w:val="0062239B"/>
    <w:rsid w:val="00625B8A"/>
    <w:rsid w:val="00640B8B"/>
    <w:rsid w:val="00644D4E"/>
    <w:rsid w:val="00646D01"/>
    <w:rsid w:val="006471AD"/>
    <w:rsid w:val="00663536"/>
    <w:rsid w:val="006648D4"/>
    <w:rsid w:val="00671756"/>
    <w:rsid w:val="00673F18"/>
    <w:rsid w:val="00676CEB"/>
    <w:rsid w:val="00683A86"/>
    <w:rsid w:val="00685E34"/>
    <w:rsid w:val="0069300B"/>
    <w:rsid w:val="0069583F"/>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111B"/>
    <w:rsid w:val="007E7052"/>
    <w:rsid w:val="007F06FA"/>
    <w:rsid w:val="007F71A4"/>
    <w:rsid w:val="008030EE"/>
    <w:rsid w:val="00812148"/>
    <w:rsid w:val="00812231"/>
    <w:rsid w:val="00814B43"/>
    <w:rsid w:val="00814FA5"/>
    <w:rsid w:val="0082336F"/>
    <w:rsid w:val="0083016A"/>
    <w:rsid w:val="00846AAE"/>
    <w:rsid w:val="00852E3A"/>
    <w:rsid w:val="00867081"/>
    <w:rsid w:val="008978E8"/>
    <w:rsid w:val="008A02C4"/>
    <w:rsid w:val="008A49A0"/>
    <w:rsid w:val="008A6538"/>
    <w:rsid w:val="008D4FC8"/>
    <w:rsid w:val="008D5A80"/>
    <w:rsid w:val="008E5483"/>
    <w:rsid w:val="008E68FD"/>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D62E5"/>
    <w:rsid w:val="009E62E6"/>
    <w:rsid w:val="009E65EC"/>
    <w:rsid w:val="009F2058"/>
    <w:rsid w:val="009F391D"/>
    <w:rsid w:val="009F6F6E"/>
    <w:rsid w:val="00A1144C"/>
    <w:rsid w:val="00A1329C"/>
    <w:rsid w:val="00A16777"/>
    <w:rsid w:val="00A25023"/>
    <w:rsid w:val="00A2760D"/>
    <w:rsid w:val="00A42CE4"/>
    <w:rsid w:val="00A56B81"/>
    <w:rsid w:val="00A6314E"/>
    <w:rsid w:val="00A77B4D"/>
    <w:rsid w:val="00A8052D"/>
    <w:rsid w:val="00A8361C"/>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2C98"/>
    <w:rsid w:val="00B47E1E"/>
    <w:rsid w:val="00B54661"/>
    <w:rsid w:val="00B55487"/>
    <w:rsid w:val="00B754CF"/>
    <w:rsid w:val="00B763B5"/>
    <w:rsid w:val="00B90654"/>
    <w:rsid w:val="00B91175"/>
    <w:rsid w:val="00BA71B3"/>
    <w:rsid w:val="00BB34BE"/>
    <w:rsid w:val="00BC0E1A"/>
    <w:rsid w:val="00BC1472"/>
    <w:rsid w:val="00BD2DD6"/>
    <w:rsid w:val="00BD55EE"/>
    <w:rsid w:val="00C0155C"/>
    <w:rsid w:val="00C3233C"/>
    <w:rsid w:val="00C3250E"/>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A4B30"/>
    <w:rsid w:val="00DB0B61"/>
    <w:rsid w:val="00DD2D34"/>
    <w:rsid w:val="00DD467E"/>
    <w:rsid w:val="00DE136D"/>
    <w:rsid w:val="00DE1CC8"/>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0596A"/>
    <w:rsid w:val="00F1202D"/>
    <w:rsid w:val="00F217AB"/>
    <w:rsid w:val="00F35A06"/>
    <w:rsid w:val="00F435D3"/>
    <w:rsid w:val="00F46425"/>
    <w:rsid w:val="00F5078D"/>
    <w:rsid w:val="00F534FB"/>
    <w:rsid w:val="00F56A8B"/>
    <w:rsid w:val="00F56FFE"/>
    <w:rsid w:val="00F904FC"/>
    <w:rsid w:val="00F935BF"/>
    <w:rsid w:val="00F94EB5"/>
    <w:rsid w:val="00FA1FD6"/>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4">
    <w:name w:val="heading 4"/>
    <w:basedOn w:val="Normal"/>
    <w:next w:val="Normal"/>
    <w:link w:val="Heading4Char"/>
    <w:uiPriority w:val="9"/>
    <w:semiHidden/>
    <w:unhideWhenUsed/>
    <w:qFormat/>
    <w:rsid w:val="00B754CF"/>
    <w:pPr>
      <w:keepNext/>
      <w:keepLines/>
      <w:spacing w:before="40" w:after="0"/>
      <w:outlineLvl w:val="3"/>
    </w:pPr>
    <w:rPr>
      <w:rFonts w:asciiTheme="majorHAnsi" w:eastAsiaTheme="majorEastAsia" w:hAnsiTheme="majorHAnsi" w:cstheme="majorBidi"/>
      <w:i/>
      <w:iCs/>
      <w:color w:val="593368" w:themeColor="accent1" w:themeShade="BF"/>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F56A8B"/>
    <w:pPr>
      <w:ind w:left="720"/>
      <w:contextualSpacing/>
    </w:pPr>
  </w:style>
  <w:style w:type="character" w:styleId="Hyperlink">
    <w:name w:val="Hyperlink"/>
    <w:basedOn w:val="DefaultParagraphFont"/>
    <w:uiPriority w:val="99"/>
    <w:semiHidden/>
    <w:unhideWhenUsed/>
    <w:rsid w:val="00180BC8"/>
    <w:rPr>
      <w:color w:val="0000FF"/>
      <w:u w:val="single"/>
    </w:rPr>
  </w:style>
  <w:style w:type="paragraph" w:customStyle="1" w:styleId="TableContents">
    <w:name w:val="Table Contents"/>
    <w:basedOn w:val="Normal"/>
    <w:qFormat/>
    <w:rsid w:val="00685E34"/>
    <w:pPr>
      <w:widowControl w:val="0"/>
      <w:suppressLineNumbers/>
      <w:spacing w:after="0"/>
    </w:pPr>
    <w:rPr>
      <w:rFonts w:ascii="Calibri" w:eastAsia="Noto Sans CJK SC Regular" w:hAnsi="Calibri" w:cs="Lohit Devanagari"/>
      <w:color w:val="00000A"/>
      <w:sz w:val="20"/>
      <w:szCs w:val="20"/>
      <w:lang w:eastAsia="zh-CN" w:bidi="hi-IN"/>
    </w:rPr>
  </w:style>
  <w:style w:type="character" w:customStyle="1" w:styleId="Heading4Char">
    <w:name w:val="Heading 4 Char"/>
    <w:basedOn w:val="DefaultParagraphFont"/>
    <w:link w:val="Heading4"/>
    <w:uiPriority w:val="9"/>
    <w:semiHidden/>
    <w:rsid w:val="00B754CF"/>
    <w:rPr>
      <w:rFonts w:asciiTheme="majorHAnsi" w:eastAsiaTheme="majorEastAsia" w:hAnsiTheme="majorHAnsi" w:cstheme="majorBidi"/>
      <w:i/>
      <w:iCs/>
      <w:color w:val="59336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ourabIX/auth_manag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nctum9.wordpress.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rka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ADC4DC447042C1AC5099CD334EFF56"/>
        <w:category>
          <w:name w:val="General"/>
          <w:gallery w:val="placeholder"/>
        </w:category>
        <w:types>
          <w:type w:val="bbPlcHdr"/>
        </w:types>
        <w:behaviors>
          <w:behavior w:val="content"/>
        </w:behaviors>
        <w:guid w:val="{8C731E7C-BE1E-4788-AAA4-ED94FD333DD7}"/>
      </w:docPartPr>
      <w:docPartBody>
        <w:p w:rsidR="00FC74C1" w:rsidRDefault="00727F0B">
          <w:pPr>
            <w:pStyle w:val="F6ADC4DC447042C1AC5099CD334EFF56"/>
          </w:pPr>
          <w:r w:rsidRPr="009D0878">
            <w:t>Address</w:t>
          </w:r>
        </w:p>
      </w:docPartBody>
    </w:docPart>
    <w:docPart>
      <w:docPartPr>
        <w:name w:val="C9B83BE82A2A4CA9BBC0BC15FF9563ED"/>
        <w:category>
          <w:name w:val="General"/>
          <w:gallery w:val="placeholder"/>
        </w:category>
        <w:types>
          <w:type w:val="bbPlcHdr"/>
        </w:types>
        <w:behaviors>
          <w:behavior w:val="content"/>
        </w:behaviors>
        <w:guid w:val="{2E6E6562-0B4C-4983-B3B1-0CCAB2159091}"/>
      </w:docPartPr>
      <w:docPartBody>
        <w:p w:rsidR="00FC74C1" w:rsidRDefault="00727F0B">
          <w:pPr>
            <w:pStyle w:val="C9B83BE82A2A4CA9BBC0BC15FF9563ED"/>
          </w:pPr>
          <w:r w:rsidRPr="009D0878">
            <w:t>Phone</w:t>
          </w:r>
        </w:p>
      </w:docPartBody>
    </w:docPart>
    <w:docPart>
      <w:docPartPr>
        <w:name w:val="D91B7165784147D09F1B6D2CF41BC1A8"/>
        <w:category>
          <w:name w:val="General"/>
          <w:gallery w:val="placeholder"/>
        </w:category>
        <w:types>
          <w:type w:val="bbPlcHdr"/>
        </w:types>
        <w:behaviors>
          <w:behavior w:val="content"/>
        </w:behaviors>
        <w:guid w:val="{D03C65E8-826E-4D0A-839C-2F434E6540E4}"/>
      </w:docPartPr>
      <w:docPartBody>
        <w:p w:rsidR="00FC74C1" w:rsidRDefault="00727F0B">
          <w:pPr>
            <w:pStyle w:val="D91B7165784147D09F1B6D2CF41BC1A8"/>
          </w:pPr>
          <w:r w:rsidRPr="009D0878">
            <w:t>Email</w:t>
          </w:r>
        </w:p>
      </w:docPartBody>
    </w:docPart>
    <w:docPart>
      <w:docPartPr>
        <w:name w:val="4E720BE4585A4C64B5D651DE8F2A4018"/>
        <w:category>
          <w:name w:val="General"/>
          <w:gallery w:val="placeholder"/>
        </w:category>
        <w:types>
          <w:type w:val="bbPlcHdr"/>
        </w:types>
        <w:behaviors>
          <w:behavior w:val="content"/>
        </w:behaviors>
        <w:guid w:val="{5EA3BEF5-C5F3-4E95-845D-E449E8F90D25}"/>
      </w:docPartPr>
      <w:docPartBody>
        <w:p w:rsidR="00FC74C1" w:rsidRDefault="00727F0B">
          <w:pPr>
            <w:pStyle w:val="4E720BE4585A4C64B5D651DE8F2A4018"/>
          </w:pPr>
          <w:r w:rsidRPr="009D0878">
            <w:t>LinkedIn Profile</w:t>
          </w:r>
        </w:p>
      </w:docPartBody>
    </w:docPart>
    <w:docPart>
      <w:docPartPr>
        <w:name w:val="0BC15371326C44CA9AC4B0937BB8C9CD"/>
        <w:category>
          <w:name w:val="General"/>
          <w:gallery w:val="placeholder"/>
        </w:category>
        <w:types>
          <w:type w:val="bbPlcHdr"/>
        </w:types>
        <w:behaviors>
          <w:behavior w:val="content"/>
        </w:behaviors>
        <w:guid w:val="{5613AA32-2BA9-4518-B7BF-3E8941C0E62F}"/>
      </w:docPartPr>
      <w:docPartBody>
        <w:p w:rsidR="00FC74C1" w:rsidRDefault="00727F0B">
          <w:pPr>
            <w:pStyle w:val="0BC15371326C44CA9AC4B0937BB8C9CD"/>
          </w:pPr>
          <w:r w:rsidRPr="009D0878">
            <w:t>Twitter/Blog/Portfolio</w:t>
          </w:r>
        </w:p>
      </w:docPartBody>
    </w:docPart>
    <w:docPart>
      <w:docPartPr>
        <w:name w:val="180A212074FF478E8B0712008991772A"/>
        <w:category>
          <w:name w:val="General"/>
          <w:gallery w:val="placeholder"/>
        </w:category>
        <w:types>
          <w:type w:val="bbPlcHdr"/>
        </w:types>
        <w:behaviors>
          <w:behavior w:val="content"/>
        </w:behaviors>
        <w:guid w:val="{909B4056-1642-46D7-ADAD-5D48DDB0EA37}"/>
      </w:docPartPr>
      <w:docPartBody>
        <w:p w:rsidR="00FC74C1" w:rsidRDefault="00727F0B">
          <w:pPr>
            <w:pStyle w:val="180A212074FF478E8B0712008991772A"/>
          </w:pPr>
          <w:r w:rsidRPr="00D85CA4">
            <w:t>Objective</w:t>
          </w:r>
        </w:p>
      </w:docPartBody>
    </w:docPart>
    <w:docPart>
      <w:docPartPr>
        <w:name w:val="42A777750E89420889E303796819046F"/>
        <w:category>
          <w:name w:val="General"/>
          <w:gallery w:val="placeholder"/>
        </w:category>
        <w:types>
          <w:type w:val="bbPlcHdr"/>
        </w:types>
        <w:behaviors>
          <w:behavior w:val="content"/>
        </w:behaviors>
        <w:guid w:val="{9276A0BB-D50C-42AC-B425-250FE9968EB8}"/>
      </w:docPartPr>
      <w:docPartBody>
        <w:p w:rsidR="00FC74C1" w:rsidRDefault="00727F0B">
          <w:pPr>
            <w:pStyle w:val="42A777750E89420889E303796819046F"/>
          </w:pPr>
          <w:r w:rsidRPr="00565B06">
            <w:t>Experience</w:t>
          </w:r>
        </w:p>
      </w:docPartBody>
    </w:docPart>
    <w:docPart>
      <w:docPartPr>
        <w:name w:val="E5B6068CA5494C8BBC49C21EEF327CFC"/>
        <w:category>
          <w:name w:val="General"/>
          <w:gallery w:val="placeholder"/>
        </w:category>
        <w:types>
          <w:type w:val="bbPlcHdr"/>
        </w:types>
        <w:behaviors>
          <w:behavior w:val="content"/>
        </w:behaviors>
        <w:guid w:val="{ABC2EEF0-65EE-4AFD-8478-C0201D05E0D8}"/>
      </w:docPartPr>
      <w:docPartBody>
        <w:p w:rsidR="00FC74C1" w:rsidRDefault="00727F0B">
          <w:pPr>
            <w:pStyle w:val="E5B6068CA5494C8BBC49C21EEF327CFC"/>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0B"/>
    <w:rsid w:val="000917B1"/>
    <w:rsid w:val="005D342C"/>
    <w:rsid w:val="006A7736"/>
    <w:rsid w:val="00707167"/>
    <w:rsid w:val="00727F0B"/>
    <w:rsid w:val="00744B49"/>
    <w:rsid w:val="007C3E47"/>
    <w:rsid w:val="00A735BA"/>
    <w:rsid w:val="00BE1834"/>
    <w:rsid w:val="00FC7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F0C6B9F3A4BDBAECD77C327C3A234">
    <w:name w:val="252F0C6B9F3A4BDBAECD77C327C3A234"/>
  </w:style>
  <w:style w:type="paragraph" w:customStyle="1" w:styleId="AEBFCF8F1FE64D969B9C4E15A05D93BB">
    <w:name w:val="AEBFCF8F1FE64D969B9C4E15A05D93BB"/>
  </w:style>
  <w:style w:type="paragraph" w:customStyle="1" w:styleId="F6ADC4DC447042C1AC5099CD334EFF56">
    <w:name w:val="F6ADC4DC447042C1AC5099CD334EFF56"/>
  </w:style>
  <w:style w:type="paragraph" w:customStyle="1" w:styleId="C9B83BE82A2A4CA9BBC0BC15FF9563ED">
    <w:name w:val="C9B83BE82A2A4CA9BBC0BC15FF9563ED"/>
  </w:style>
  <w:style w:type="paragraph" w:customStyle="1" w:styleId="D91B7165784147D09F1B6D2CF41BC1A8">
    <w:name w:val="D91B7165784147D09F1B6D2CF41BC1A8"/>
  </w:style>
  <w:style w:type="paragraph" w:customStyle="1" w:styleId="4E720BE4585A4C64B5D651DE8F2A4018">
    <w:name w:val="4E720BE4585A4C64B5D651DE8F2A4018"/>
  </w:style>
  <w:style w:type="paragraph" w:customStyle="1" w:styleId="0BC15371326C44CA9AC4B0937BB8C9CD">
    <w:name w:val="0BC15371326C44CA9AC4B0937BB8C9CD"/>
  </w:style>
  <w:style w:type="paragraph" w:customStyle="1" w:styleId="180A212074FF478E8B0712008991772A">
    <w:name w:val="180A212074FF478E8B0712008991772A"/>
  </w:style>
  <w:style w:type="paragraph" w:customStyle="1" w:styleId="136E43B089724880BC37B08436890C44">
    <w:name w:val="136E43B089724880BC37B08436890C44"/>
  </w:style>
  <w:style w:type="paragraph" w:customStyle="1" w:styleId="D6E64426D513483593A843C16391AFBE">
    <w:name w:val="D6E64426D513483593A843C16391AFBE"/>
  </w:style>
  <w:style w:type="paragraph" w:customStyle="1" w:styleId="A52F992185C8485186F91E398CC2D774">
    <w:name w:val="A52F992185C8485186F91E398CC2D774"/>
  </w:style>
  <w:style w:type="character" w:styleId="Emphasis">
    <w:name w:val="Emphasis"/>
    <w:basedOn w:val="DefaultParagraphFont"/>
    <w:uiPriority w:val="11"/>
    <w:qFormat/>
    <w:rPr>
      <w:b w:val="0"/>
      <w:iCs/>
      <w:color w:val="657C9C" w:themeColor="text2" w:themeTint="BF"/>
      <w:sz w:val="26"/>
    </w:rPr>
  </w:style>
  <w:style w:type="paragraph" w:customStyle="1" w:styleId="D7604139CC4A42BAA658BDC53B8311F7">
    <w:name w:val="D7604139CC4A42BAA658BDC53B8311F7"/>
  </w:style>
  <w:style w:type="paragraph" w:customStyle="1" w:styleId="4BD5EA2CFAD6492F81D47BAD7147D582">
    <w:name w:val="4BD5EA2CFAD6492F81D47BAD7147D582"/>
  </w:style>
  <w:style w:type="paragraph" w:customStyle="1" w:styleId="09ABF3E09B1248BDBB55F0B0F86606EB">
    <w:name w:val="09ABF3E09B1248BDBB55F0B0F86606EB"/>
  </w:style>
  <w:style w:type="paragraph" w:customStyle="1" w:styleId="379F3EB28418425F83A567BEA0D46BF0">
    <w:name w:val="379F3EB28418425F83A567BEA0D46BF0"/>
  </w:style>
  <w:style w:type="paragraph" w:customStyle="1" w:styleId="EAC9D514CDC948D39001AF6059240427">
    <w:name w:val="EAC9D514CDC948D39001AF6059240427"/>
  </w:style>
  <w:style w:type="paragraph" w:customStyle="1" w:styleId="CE2F3ABEFBAF49449C7D85A22D9C7A06">
    <w:name w:val="CE2F3ABEFBAF49449C7D85A22D9C7A06"/>
  </w:style>
  <w:style w:type="paragraph" w:customStyle="1" w:styleId="EB7B7A8962D54400A96FCE3F85B87648">
    <w:name w:val="EB7B7A8962D54400A96FCE3F85B87648"/>
  </w:style>
  <w:style w:type="paragraph" w:customStyle="1" w:styleId="F1EC2D7C3F824ABFB42FAC84E96A1A5A">
    <w:name w:val="F1EC2D7C3F824ABFB42FAC84E96A1A5A"/>
  </w:style>
  <w:style w:type="paragraph" w:customStyle="1" w:styleId="929623DE2B164F95A9524F2DFC5DE5E1">
    <w:name w:val="929623DE2B164F95A9524F2DFC5DE5E1"/>
  </w:style>
  <w:style w:type="paragraph" w:customStyle="1" w:styleId="42A777750E89420889E303796819046F">
    <w:name w:val="42A777750E89420889E303796819046F"/>
  </w:style>
  <w:style w:type="paragraph" w:customStyle="1" w:styleId="E1DDB8A9C4C545E0A0071C29ECFE211A">
    <w:name w:val="E1DDB8A9C4C545E0A0071C29ECFE211A"/>
  </w:style>
  <w:style w:type="paragraph" w:customStyle="1" w:styleId="A9081BBFF74E4B6D8AFDE729294F812C">
    <w:name w:val="A9081BBFF74E4B6D8AFDE729294F812C"/>
  </w:style>
  <w:style w:type="paragraph" w:customStyle="1" w:styleId="9DD4819BBD5A47CC8CF02A00B0C9D0EF">
    <w:name w:val="9DD4819BBD5A47CC8CF02A00B0C9D0EF"/>
  </w:style>
  <w:style w:type="paragraph" w:customStyle="1" w:styleId="7343CBAD4CB14E01B89E1AB089BC3141">
    <w:name w:val="7343CBAD4CB14E01B89E1AB089BC3141"/>
  </w:style>
  <w:style w:type="paragraph" w:customStyle="1" w:styleId="D1B0A211FFAC4B11B6A73C38224170E1">
    <w:name w:val="D1B0A211FFAC4B11B6A73C38224170E1"/>
  </w:style>
  <w:style w:type="paragraph" w:customStyle="1" w:styleId="729BEE4310CC4515A719CA42F6D4B373">
    <w:name w:val="729BEE4310CC4515A719CA42F6D4B373"/>
  </w:style>
  <w:style w:type="paragraph" w:customStyle="1" w:styleId="A0155871EC0B4823BD8693D12818B3FE">
    <w:name w:val="A0155871EC0B4823BD8693D12818B3FE"/>
  </w:style>
  <w:style w:type="paragraph" w:customStyle="1" w:styleId="5036B28B133D4D5ABD38333C080C7D9B">
    <w:name w:val="5036B28B133D4D5ABD38333C080C7D9B"/>
  </w:style>
  <w:style w:type="paragraph" w:customStyle="1" w:styleId="BB0F4D9BEDD3439291BFAEDFB960D32A">
    <w:name w:val="BB0F4D9BEDD3439291BFAEDFB960D32A"/>
  </w:style>
  <w:style w:type="paragraph" w:customStyle="1" w:styleId="6365660C725749568884D47B4FB164BB">
    <w:name w:val="6365660C725749568884D47B4FB164BB"/>
  </w:style>
  <w:style w:type="paragraph" w:customStyle="1" w:styleId="E5B6068CA5494C8BBC49C21EEF327CFC">
    <w:name w:val="E5B6068CA5494C8BBC49C21EEF327CFC"/>
  </w:style>
  <w:style w:type="paragraph" w:customStyle="1" w:styleId="533FE5DCA77F45E69902C41252FA3DCF">
    <w:name w:val="533FE5DCA77F45E69902C41252FA3DCF"/>
  </w:style>
  <w:style w:type="paragraph" w:customStyle="1" w:styleId="936C1CD8E2874948A0E925E048ABDDAA">
    <w:name w:val="936C1CD8E2874948A0E925E048ABDDAA"/>
  </w:style>
  <w:style w:type="paragraph" w:customStyle="1" w:styleId="5A3DB15BF652435891C46ADEB945638B">
    <w:name w:val="5A3DB15BF652435891C46ADEB945638B"/>
  </w:style>
  <w:style w:type="paragraph" w:customStyle="1" w:styleId="ACAB226EA3F74D52A232491DFB30BED6">
    <w:name w:val="ACAB226EA3F74D52A232491DFB30BED6"/>
  </w:style>
  <w:style w:type="paragraph" w:customStyle="1" w:styleId="9EFE12BC75BA4FE286CDE9821567B0A7">
    <w:name w:val="9EFE12BC75BA4FE286CDE9821567B0A7"/>
  </w:style>
  <w:style w:type="paragraph" w:customStyle="1" w:styleId="C3B9572F79D8413D91F96C1752932581">
    <w:name w:val="C3B9572F79D8413D91F96C1752932581"/>
  </w:style>
  <w:style w:type="paragraph" w:customStyle="1" w:styleId="131D24D09B6B4005B2F9C50ABAA606A9">
    <w:name w:val="131D24D09B6B4005B2F9C50ABAA606A9"/>
  </w:style>
  <w:style w:type="paragraph" w:customStyle="1" w:styleId="A557D911C5A44C74AA3F5FC058ADDE86">
    <w:name w:val="A557D911C5A44C74AA3F5FC058ADDE86"/>
    <w:rsid w:val="00FC74C1"/>
  </w:style>
  <w:style w:type="paragraph" w:customStyle="1" w:styleId="ADD0E522C7794F6B8D469E909995AF34">
    <w:name w:val="ADD0E522C7794F6B8D469E909995AF34"/>
    <w:rsid w:val="00FC74C1"/>
  </w:style>
  <w:style w:type="paragraph" w:customStyle="1" w:styleId="177A9FC2606E4927AB150BC6429282B6">
    <w:name w:val="177A9FC2606E4927AB150BC6429282B6"/>
    <w:rsid w:val="00FC74C1"/>
  </w:style>
  <w:style w:type="paragraph" w:customStyle="1" w:styleId="C1E70344F4454D1AB668B6B9A56AC0B0">
    <w:name w:val="C1E70344F4454D1AB668B6B9A56AC0B0"/>
    <w:rsid w:val="00FC7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175, Green Glen Layout, Bellandur, Bengaluru, Karnataka – 560103.</CompanyAddress>
  <CompanyPhone>(+91) - 9674022054</CompanyPhone>
  <CompanyFax/>
  <CompanyEmail>gourabsarkar.x@gmail.com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www.linkedin.com/in/gourabs9</cp:keywords>
  <dc:description/>
  <cp:lastModifiedBy/>
  <cp:revision>1</cp:revision>
  <dcterms:created xsi:type="dcterms:W3CDTF">2019-04-14T07:08:00Z</dcterms:created>
  <dcterms:modified xsi:type="dcterms:W3CDTF">2019-04-17T04:07:00Z</dcterms:modified>
  <cp:category/>
  <cp:contentStatus>https://sanctum9.wordpress.com</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TitusGUID">
    <vt:lpwstr>fb6cc2a2-d355-41b9-86ee-5e69b4f2373d</vt:lpwstr>
  </property>
  <property fmtid="{D5CDD505-2E9C-101B-9397-08002B2CF9AE}" pid="4" name="CTP_TimeStamp">
    <vt:lpwstr>2019-04-14 07:58:14Z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